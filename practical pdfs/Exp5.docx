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E9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5E799F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958116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A097A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2A609F28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0A9BE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0CD552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6C2DEC6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C67874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07D972" w14:textId="3B868F19" w:rsidR="007E47CF" w:rsidRPr="000E6B91" w:rsidRDefault="000E6B9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5</w:t>
            </w:r>
          </w:p>
        </w:tc>
      </w:tr>
    </w:tbl>
    <w:p w14:paraId="38D37E0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6E9D56A3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973641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090F50" w14:textId="19BE1645" w:rsidR="007E47CF" w:rsidRPr="000E6B91" w:rsidRDefault="000E6B9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Program on BST (Binary Search Tree)</w:t>
            </w:r>
          </w:p>
        </w:tc>
      </w:tr>
      <w:tr w:rsidR="007E47CF" w:rsidRPr="00A44771" w14:paraId="2FFE6FA9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5119E9B" w14:textId="77777777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 1</w:t>
            </w:r>
          </w:p>
        </w:tc>
      </w:tr>
      <w:tr w:rsidR="007E47CF" w:rsidRPr="00A44771" w14:paraId="3D2971F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0E679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A89A04" w14:textId="55E765EF" w:rsidR="007E47CF" w:rsidRPr="00A44771" w:rsidRDefault="000E6B9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Write A Menu-Driven program to </w:t>
            </w:r>
            <w:r w:rsidR="00316ABA">
              <w:rPr>
                <w:rFonts w:ascii="Comic Sans MS" w:eastAsia="Times New Roman" w:hAnsi="Comic Sans MS" w:cs="Times New Roman"/>
              </w:rPr>
              <w:t>show insertion, traversal &amp; deletion operations on a Binary Search Tree.</w:t>
            </w:r>
          </w:p>
        </w:tc>
      </w:tr>
      <w:tr w:rsidR="007E47CF" w:rsidRPr="00A44771" w14:paraId="1BB7C756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058A0F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8E5B4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50C07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DF51B0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F1ACE6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6D57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B5583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307441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8CB68E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84B4F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41E7CE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0A9C3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07673C0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66E2D7" w14:textId="77777777" w:rsidR="007E47CF" w:rsidRPr="00A44771" w:rsidRDefault="00E669F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ALGORITHM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193F9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5A8D2C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8AAF71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1D6A65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2B848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2B4ACE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859DE4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AB0304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438739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4B6A43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DC5EB4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DEF55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C9790DD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437D98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</w:t>
            </w:r>
            <w:r w:rsidR="00E669FD">
              <w:rPr>
                <w:rFonts w:ascii="Comic Sans MS" w:eastAsia="Times New Roman" w:hAnsi="Comic Sans MS" w:cs="Times New Roman"/>
                <w:b/>
              </w:rPr>
              <w:t>BLEM SOLVING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35F8D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C4E307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9D62CD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E41741" w14:textId="0D966C93" w:rsidR="007E47CF" w:rsidRDefault="00316ABA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BTCheck.java:</w:t>
            </w:r>
          </w:p>
          <w:p w14:paraId="7D2B7BA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833595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bintreeds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BinTree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4F6FD6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BTCheck {</w:t>
            </w:r>
          </w:p>
          <w:p w14:paraId="0264250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main(String[] args) {</w:t>
            </w:r>
          </w:p>
          <w:p w14:paraId="56EC168A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Scanner sc = new Scanner(System.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A29860D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BinTree bt = new BinTree();</w:t>
            </w:r>
          </w:p>
          <w:p w14:paraId="66086A0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int choice,flag;</w:t>
            </w:r>
          </w:p>
          <w:p w14:paraId="6BD7749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int n,d;</w:t>
            </w:r>
          </w:p>
          <w:p w14:paraId="439FAE1A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while(true) {</w:t>
            </w:r>
          </w:p>
          <w:p w14:paraId="5FE6E39A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.println("Select 1 operation:\n1. Insert\t2. Delete\n3. PreOrder\t4. InOrder\t5. PostOrder");</w:t>
            </w:r>
          </w:p>
          <w:p w14:paraId="37B661B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choice = sc.nextInt();</w:t>
            </w:r>
          </w:p>
          <w:p w14:paraId="6ACF69FE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switch(choice) {</w:t>
            </w:r>
          </w:p>
          <w:p w14:paraId="32221E2D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1:</w:t>
            </w:r>
          </w:p>
          <w:p w14:paraId="61EC633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.print("Enter no. of elements to insert: ");</w:t>
            </w:r>
          </w:p>
          <w:p w14:paraId="44A6F7A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n = sc.nextInt();</w:t>
            </w:r>
          </w:p>
          <w:p w14:paraId="547827E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.print("Enter the elements: ");</w:t>
            </w:r>
          </w:p>
          <w:p w14:paraId="20A0698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for (int i = 0; i &lt; n; i++) {</w:t>
            </w:r>
          </w:p>
          <w:p w14:paraId="44FDC70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    bt.insert(sc.nextInt());</w:t>
            </w:r>
          </w:p>
          <w:p w14:paraId="56C9F11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1C34235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.print("InOrder: ");</w:t>
            </w:r>
          </w:p>
          <w:p w14:paraId="173C2B0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bt.InOrder(bt.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A4B796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.println();</w:t>
            </w:r>
          </w:p>
          <w:p w14:paraId="3C7CE6F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1EB5727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2:</w:t>
            </w:r>
          </w:p>
          <w:p w14:paraId="31F505D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.print("Enter the element to delete: ");</w:t>
            </w:r>
          </w:p>
          <w:p w14:paraId="1FECDA7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d = sc.nextInt();</w:t>
            </w:r>
          </w:p>
          <w:p w14:paraId="5C85381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bt.delete(bt.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,d);</w:t>
            </w:r>
          </w:p>
          <w:p w14:paraId="7DC644D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.print("InOrder: ");</w:t>
            </w:r>
          </w:p>
          <w:p w14:paraId="3A4BCE9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bt.InOrder(bt.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94037DE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.println();</w:t>
            </w:r>
          </w:p>
          <w:p w14:paraId="7FABF30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0298046E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3:</w:t>
            </w:r>
          </w:p>
          <w:p w14:paraId="1CEEA73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.print("PreOrder: ");</w:t>
            </w:r>
          </w:p>
          <w:p w14:paraId="0A908AE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bt.PreOrder(bt.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62D555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.println();</w:t>
            </w:r>
          </w:p>
          <w:p w14:paraId="74300F3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72C4DA0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4:</w:t>
            </w:r>
          </w:p>
          <w:p w14:paraId="04ECC34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.print("InOrder: ");</w:t>
            </w:r>
          </w:p>
          <w:p w14:paraId="0A0BCC4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bt.InOrder(bt.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1A807E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.println();</w:t>
            </w:r>
          </w:p>
          <w:p w14:paraId="2643C91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118541B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5:    </w:t>
            </w:r>
          </w:p>
          <w:p w14:paraId="40377CE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.print("PostOrder: ");</w:t>
            </w:r>
          </w:p>
          <w:p w14:paraId="2BBED96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bt.PostOrder(bt.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3A7512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.println();</w:t>
            </w:r>
          </w:p>
          <w:p w14:paraId="54E063D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3F62E47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case 6:</w:t>
            </w:r>
          </w:p>
          <w:p w14:paraId="4FE31C9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.println("Size of the tree is " + bt.size(bt.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root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56CBCC2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break;</w:t>
            </w:r>
          </w:p>
          <w:p w14:paraId="6362E59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default:</w:t>
            </w:r>
          </w:p>
          <w:p w14:paraId="640E459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.println("Invalid choice!");</w:t>
            </w:r>
          </w:p>
          <w:p w14:paraId="128FAD9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D03FCA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.println("Do you want to continue?\n1. Yes\t2. No");</w:t>
            </w:r>
          </w:p>
          <w:p w14:paraId="0D00A1B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flag = sc.nextInt();</w:t>
            </w:r>
          </w:p>
          <w:p w14:paraId="6C486D1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if (flag == 2) {</w:t>
            </w:r>
          </w:p>
          <w:p w14:paraId="318D675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break;</w:t>
            </w:r>
          </w:p>
          <w:p w14:paraId="18C15A2E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CAD62B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2AFDAD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sc.close();</w:t>
            </w:r>
          </w:p>
          <w:p w14:paraId="1F6A7EC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}</w:t>
            </w:r>
          </w:p>
          <w:p w14:paraId="538FA0D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81A498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</w:p>
          <w:p w14:paraId="5ED00C15" w14:textId="727ED99B" w:rsidR="00316ABA" w:rsidRDefault="00316ABA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BinTree.java:</w:t>
            </w:r>
          </w:p>
          <w:p w14:paraId="6275204A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package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bintreeds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264940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BinTree {</w:t>
            </w:r>
          </w:p>
          <w:p w14:paraId="278F553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Node {</w:t>
            </w:r>
          </w:p>
          <w:p w14:paraId="40C3F65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int data;</w:t>
            </w:r>
          </w:p>
          <w:p w14:paraId="38CD602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Node left, right;</w:t>
            </w:r>
          </w:p>
          <w:p w14:paraId="39EDE8F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Node(int data) {</w:t>
            </w:r>
          </w:p>
          <w:p w14:paraId="770F4C2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this.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data;</w:t>
            </w:r>
          </w:p>
          <w:p w14:paraId="20E9811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left = right = null;</w:t>
            </w:r>
          </w:p>
          <w:p w14:paraId="390ADC4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0B13FB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AE765D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Node root=null;</w:t>
            </w:r>
          </w:p>
          <w:p w14:paraId="7A39DE4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insert(int data) {</w:t>
            </w:r>
          </w:p>
          <w:p w14:paraId="19109A4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root = inserter(root, data);</w:t>
            </w:r>
          </w:p>
          <w:p w14:paraId="2CFBDCB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54FAF3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private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Node inserter(Node root, int data) {</w:t>
            </w:r>
          </w:p>
          <w:p w14:paraId="6D020DD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 == null) {</w:t>
            </w:r>
          </w:p>
          <w:p w14:paraId="02DB20F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 = new Node(data);</w:t>
            </w:r>
          </w:p>
          <w:p w14:paraId="2B8D893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return root;</w:t>
            </w:r>
          </w:p>
          <w:p w14:paraId="6FD5CDC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84386F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(data &lt;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519D4C0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inserter(root.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 data);</w:t>
            </w:r>
          </w:p>
          <w:p w14:paraId="1A7A9F7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 else if (data &gt;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6D44091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inserter(root.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 data);</w:t>
            </w:r>
          </w:p>
          <w:p w14:paraId="661DC36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EDDE64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return root;</w:t>
            </w:r>
          </w:p>
          <w:p w14:paraId="41D779B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66735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delete(Node root,int data) {</w:t>
            </w:r>
          </w:p>
          <w:p w14:paraId="2F62EFF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root = deleter(root, data);</w:t>
            </w:r>
          </w:p>
          <w:p w14:paraId="019C0AF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A5E178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private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Node deleter(Node root, int data) {</w:t>
            </w:r>
          </w:p>
          <w:p w14:paraId="66B94F7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 == null) {</w:t>
            </w:r>
          </w:p>
          <w:p w14:paraId="6E29663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return root;</w:t>
            </w:r>
          </w:p>
          <w:p w14:paraId="4543F0E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}</w:t>
            </w:r>
          </w:p>
          <w:p w14:paraId="5A7C9C90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(data &lt;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98F1C5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deleter(root.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 data);</w:t>
            </w:r>
          </w:p>
          <w:p w14:paraId="023E781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 else if (data &gt;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3191DF6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deleter(root.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 data);</w:t>
            </w:r>
          </w:p>
          <w:p w14:paraId="44342C1D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208D402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if 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== null) {</w:t>
            </w:r>
          </w:p>
          <w:p w14:paraId="65E22BE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return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0BADE5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} else if 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== null) {</w:t>
            </w:r>
          </w:p>
          <w:p w14:paraId="0BF0638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    return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0272D8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A0A54B5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minValue(root.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960743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= deleter(root.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,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457B20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356ACE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return root;</w:t>
            </w:r>
          </w:p>
          <w:p w14:paraId="3F33463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D19D6A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private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int minValue(Node root) {</w:t>
            </w:r>
          </w:p>
          <w:p w14:paraId="534D2F6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int minv =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320F8C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while 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!= null) {</w:t>
            </w:r>
          </w:p>
          <w:p w14:paraId="32F4F37D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minv =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A2DCC49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root = 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A03107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29BA07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return minv;</w:t>
            </w:r>
          </w:p>
          <w:p w14:paraId="5768AD88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5D6173E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int size(Node root) {</w:t>
            </w:r>
          </w:p>
          <w:p w14:paraId="6146816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 == null)</w:t>
            </w:r>
          </w:p>
          <w:p w14:paraId="68DE80F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return 0;</w:t>
            </w:r>
          </w:p>
          <w:p w14:paraId="3B0660F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else</w:t>
            </w:r>
          </w:p>
          <w:p w14:paraId="7EC1D5E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return (size(root.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 + 1 + size(root.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6D376B9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22738B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PreOrder(Node root) {</w:t>
            </w:r>
          </w:p>
          <w:p w14:paraId="35B80C5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(root!=null) {</w:t>
            </w:r>
          </w:p>
          <w:p w14:paraId="70BD439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+ " ");</w:t>
            </w:r>
          </w:p>
          <w:p w14:paraId="27D7B3C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PreOrder(root.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917C52A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PreOrder(root.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FF38BC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D4597D2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}</w:t>
            </w:r>
          </w:p>
          <w:p w14:paraId="71DE474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InOrder(Node root) {</w:t>
            </w:r>
          </w:p>
          <w:p w14:paraId="77614F8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(root!=null) {</w:t>
            </w:r>
          </w:p>
          <w:p w14:paraId="6B34B4B3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InOrder(root.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0051BF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+ " ");</w:t>
            </w:r>
          </w:p>
          <w:p w14:paraId="3F0E534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InOrder(root.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39CC8DF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0D2C7D6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14938C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void PostOrder(Node root) {</w:t>
            </w:r>
          </w:p>
          <w:p w14:paraId="3113200D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if (root!=null) {</w:t>
            </w:r>
          </w:p>
          <w:p w14:paraId="45C167B1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PostOrder(root.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left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B3CA64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PostOrder(root.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right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68370B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    System.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>.print(root.</w:t>
            </w:r>
            <w:r w:rsidRPr="00316AB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data</w:t>
            </w:r>
            <w:r w:rsidRPr="00316ABA">
              <w:rPr>
                <w:rFonts w:ascii="Comic Sans MS" w:eastAsia="Times New Roman" w:hAnsi="Comic Sans MS" w:cs="Times New Roman"/>
                <w:lang w:val="en-IN"/>
              </w:rPr>
              <w:t xml:space="preserve"> + " ");</w:t>
            </w:r>
          </w:p>
          <w:p w14:paraId="34147D3C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11153147" w14:textId="77777777" w:rsidR="00316ABA" w:rsidRPr="00316ABA" w:rsidRDefault="00316ABA" w:rsidP="00316AB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316AB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75E56485" w14:textId="384136C4" w:rsidR="007E47CF" w:rsidRPr="00A44771" w:rsidRDefault="00316AB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}</w:t>
            </w:r>
          </w:p>
        </w:tc>
      </w:tr>
      <w:tr w:rsidR="007E47CF" w:rsidRPr="00A44771" w14:paraId="3903A2F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A5F94E" w14:textId="38DEBED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544C1C70" w14:textId="0EFD77C4" w:rsidR="00316ABA" w:rsidRDefault="00316A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Insertion &amp; Traversal:</w:t>
            </w:r>
          </w:p>
          <w:p w14:paraId="2CE85972" w14:textId="07A50CDF" w:rsidR="00316ABA" w:rsidRDefault="00316A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316ABA">
              <w:rPr>
                <w:rFonts w:ascii="Comic Sans MS" w:eastAsia="Times New Roman" w:hAnsi="Comic Sans MS" w:cs="Times New Roman"/>
                <w:b/>
                <w:noProof/>
              </w:rPr>
              <w:pict w14:anchorId="2533A8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21.6pt;height:297.6pt;visibility:visible;mso-wrap-style:square">
                  <v:imagedata r:id="rId4" o:title=""/>
                </v:shape>
              </w:pict>
            </w:r>
          </w:p>
          <w:p w14:paraId="61EB71B8" w14:textId="036E1014" w:rsidR="00316ABA" w:rsidRDefault="00316ABA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lastRenderedPageBreak/>
              <w:t>Deletion (All 3 cases in order):</w:t>
            </w:r>
          </w:p>
          <w:p w14:paraId="306B7D33" w14:textId="4159279B" w:rsidR="00316ABA" w:rsidRDefault="00316AB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316ABA">
              <w:rPr>
                <w:rFonts w:ascii="Comic Sans MS" w:eastAsia="Times New Roman" w:hAnsi="Comic Sans MS" w:cs="Times New Roman"/>
                <w:b/>
                <w:noProof/>
              </w:rPr>
              <w:pict w14:anchorId="22BFEE63">
                <v:shape id="_x0000_i1028" type="#_x0000_t75" style="width:264pt;height:401.4pt;visibility:visible;mso-wrap-style:square">
                  <v:imagedata r:id="rId5" o:title=""/>
                </v:shape>
              </w:pict>
            </w:r>
          </w:p>
          <w:p w14:paraId="205A0878" w14:textId="77777777" w:rsidR="00E669FD" w:rsidRPr="00A44771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29810F3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906AA6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58389F" w14:textId="43D27B65" w:rsidR="007E47CF" w:rsidRPr="00A44771" w:rsidRDefault="0001600D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learned how to perform insertion &amp; deletion operations on a binary search tree. We also learned how to perform 3 types of traversals (preorder, inorder &amp; postorder) on a BST.</w:t>
            </w:r>
          </w:p>
        </w:tc>
      </w:tr>
    </w:tbl>
    <w:p w14:paraId="5730A610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B91"/>
    <w:rsid w:val="0001600D"/>
    <w:rsid w:val="000E6B91"/>
    <w:rsid w:val="00316ABA"/>
    <w:rsid w:val="007E47CF"/>
    <w:rsid w:val="00915CD8"/>
    <w:rsid w:val="009933A8"/>
    <w:rsid w:val="00A44771"/>
    <w:rsid w:val="00B5444B"/>
    <w:rsid w:val="00E6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C18F"/>
  <w15:chartTrackingRefBased/>
  <w15:docId w15:val="{3C525BD0-62F5-468B-B37A-F9106BE4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23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2022-10-10T04:09:00Z</dcterms:created>
  <dcterms:modified xsi:type="dcterms:W3CDTF">2022-10-10T04:32:00Z</dcterms:modified>
  <dc:language>en-IN</dc:language>
</cp:coreProperties>
</file>