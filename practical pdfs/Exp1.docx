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95FE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6CF8735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5F3F83A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86C9CC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751E0E9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6DE7D0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62DF52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6DF7138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2209AD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D9F775" w14:textId="40421964" w:rsidR="007E47CF" w:rsidRPr="005D349F" w:rsidRDefault="005D349F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1</w:t>
            </w:r>
          </w:p>
        </w:tc>
      </w:tr>
    </w:tbl>
    <w:p w14:paraId="3AB4FB95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74D9E01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245F5D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6B63A1" w14:textId="0C04D7B6" w:rsidR="007E47CF" w:rsidRPr="005D349F" w:rsidRDefault="005D349F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5D349F">
              <w:rPr>
                <w:rFonts w:ascii="Comic Sans MS" w:eastAsia="Times New Roman" w:hAnsi="Comic Sans MS" w:cs="Times New Roman"/>
                <w:b/>
                <w:bCs/>
              </w:rPr>
              <w:t>Evaluation of Post-fix expression using Stack</w:t>
            </w:r>
          </w:p>
        </w:tc>
      </w:tr>
      <w:tr w:rsidR="007E47CF" w:rsidRPr="00A44771" w14:paraId="1A86E8FA" w14:textId="77777777" w:rsidTr="00915CD8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6576D2EE" w14:textId="530CFE0E" w:rsidR="007E47CF" w:rsidRPr="00915CD8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915CD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</w:t>
            </w:r>
          </w:p>
        </w:tc>
      </w:tr>
      <w:tr w:rsidR="007E47CF" w:rsidRPr="00A44771" w14:paraId="044AF70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2F35EC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3488FB" w14:textId="13DB8DDE" w:rsidR="007E47CF" w:rsidRPr="001A5C89" w:rsidRDefault="001A5C89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u w:val="single"/>
              </w:rPr>
            </w:pPr>
            <w:r w:rsidRPr="001A5C89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u w:val="single"/>
              </w:rPr>
              <w:t>STACK:</w:t>
            </w:r>
          </w:p>
          <w:p w14:paraId="579674E1" w14:textId="79DA2270" w:rsidR="000A1817" w:rsidRDefault="001A5C89">
            <w:pPr>
              <w:rPr>
                <w:rFonts w:ascii="Comic Sans MS" w:eastAsia="Times New Roman" w:hAnsi="Comic Sans MS" w:cs="Times New Roman"/>
              </w:rPr>
            </w:pPr>
            <w:r w:rsidRPr="001A5C89">
              <w:rPr>
                <w:rFonts w:ascii="Comic Sans MS" w:eastAsia="Times New Roman" w:hAnsi="Comic Sans MS" w:cs="Times New Roman"/>
              </w:rPr>
              <w:t xml:space="preserve">A stack is an ordered list in which insertion and deletion are done at one end, called </w:t>
            </w:r>
            <w:r>
              <w:rPr>
                <w:rFonts w:ascii="Comic Sans MS" w:eastAsia="Times New Roman" w:hAnsi="Comic Sans MS" w:cs="Times New Roman"/>
              </w:rPr>
              <w:t xml:space="preserve">the </w:t>
            </w:r>
            <w:r w:rsidRPr="001A5C89">
              <w:rPr>
                <w:rFonts w:ascii="Comic Sans MS" w:eastAsia="Times New Roman" w:hAnsi="Comic Sans MS" w:cs="Times New Roman"/>
              </w:rPr>
              <w:t xml:space="preserve">top. The last element inserted is the first one to be deleted. Hence, it is called the Last in First out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>(LIFO)</w:t>
            </w:r>
            <w:r w:rsidRPr="001A5C89">
              <w:rPr>
                <w:rFonts w:ascii="Comic Sans MS" w:eastAsia="Times New Roman" w:hAnsi="Comic Sans MS" w:cs="Times New Roman"/>
              </w:rPr>
              <w:t xml:space="preserve">. When an element is inserted in a stack, the concept is called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>push</w:t>
            </w:r>
            <w:r w:rsidRPr="001A5C89">
              <w:rPr>
                <w:rFonts w:ascii="Comic Sans MS" w:eastAsia="Times New Roman" w:hAnsi="Comic Sans MS" w:cs="Times New Roman"/>
              </w:rPr>
              <w:t xml:space="preserve">, and when an element is removed from the stack, the concept is called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>pop</w:t>
            </w:r>
            <w:r w:rsidRPr="001A5C89">
              <w:rPr>
                <w:rFonts w:ascii="Comic Sans MS" w:eastAsia="Times New Roman" w:hAnsi="Comic Sans MS" w:cs="Times New Roman"/>
              </w:rPr>
              <w:t xml:space="preserve">. Trying to pop out an empty stack is called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>underflow</w:t>
            </w:r>
            <w:r w:rsidRPr="001A5C89">
              <w:rPr>
                <w:rFonts w:ascii="Comic Sans MS" w:eastAsia="Times New Roman" w:hAnsi="Comic Sans MS" w:cs="Times New Roman"/>
              </w:rPr>
              <w:t xml:space="preserve"> and trying to push an element in a full stack is called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>overflow.</w:t>
            </w:r>
          </w:p>
          <w:p w14:paraId="765173AC" w14:textId="7E8692A2" w:rsidR="000A1817" w:rsidRDefault="000A1817">
            <w:pPr>
              <w:rPr>
                <w:rFonts w:ascii="Comic Sans MS" w:eastAsia="Times New Roman" w:hAnsi="Comic Sans MS" w:cs="Times New Roman"/>
                <w:noProof/>
              </w:rPr>
            </w:pPr>
            <w:r w:rsidRPr="000A1817">
              <w:rPr>
                <w:rFonts w:ascii="Comic Sans MS" w:eastAsia="Times New Roman" w:hAnsi="Comic Sans MS" w:cs="Times New Roman"/>
                <w:noProof/>
              </w:rPr>
              <w:pict w14:anchorId="7AAE1D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23.4pt;height:139.2pt;visibility:visible;mso-wrap-style:square">
                  <v:imagedata r:id="rId5" o:title=""/>
                </v:shape>
              </w:pict>
            </w:r>
          </w:p>
          <w:p w14:paraId="0BB44DC3" w14:textId="77777777" w:rsidR="000A1817" w:rsidRDefault="000A1817">
            <w:pPr>
              <w:rPr>
                <w:rFonts w:ascii="Comic Sans MS" w:eastAsia="Times New Roman" w:hAnsi="Comic Sans MS" w:cs="Times New Roman"/>
                <w:noProof/>
              </w:rPr>
            </w:pPr>
          </w:p>
          <w:p w14:paraId="0DCC12A7" w14:textId="5ACD5D9B" w:rsidR="000A1817" w:rsidRPr="000A1817" w:rsidRDefault="000A1817">
            <w:pPr>
              <w:rPr>
                <w:rFonts w:ascii="Comic Sans MS" w:eastAsia="Times New Roman" w:hAnsi="Comic Sans MS" w:cs="Times New Roman"/>
                <w:b/>
                <w:bCs/>
                <w:u w:val="single"/>
              </w:rPr>
            </w:pPr>
            <w:r w:rsidRPr="000A1817">
              <w:rPr>
                <w:rFonts w:ascii="Comic Sans MS" w:eastAsia="Times New Roman" w:hAnsi="Comic Sans MS" w:cs="Times New Roman"/>
                <w:b/>
                <w:bCs/>
                <w:u w:val="single"/>
              </w:rPr>
              <w:t>Stack Operations:</w:t>
            </w:r>
          </w:p>
          <w:p w14:paraId="34A3290E" w14:textId="61BE8137" w:rsidR="000A1817" w:rsidRDefault="000A181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1.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>push(data):</w:t>
            </w:r>
            <w:r w:rsidRPr="000A1817">
              <w:rPr>
                <w:rFonts w:ascii="Comic Sans MS" w:eastAsia="Times New Roman" w:hAnsi="Comic Sans MS" w:cs="Times New Roman"/>
              </w:rPr>
              <w:t xml:space="preserve"> Inserts data onto stack.</w:t>
            </w:r>
          </w:p>
          <w:p w14:paraId="138CE445" w14:textId="64700EF8" w:rsidR="000A1817" w:rsidRDefault="000A181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2.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>pop():</w:t>
            </w:r>
            <w:r w:rsidRPr="000A1817">
              <w:rPr>
                <w:rFonts w:ascii="Comic Sans MS" w:eastAsia="Times New Roman" w:hAnsi="Comic Sans MS" w:cs="Times New Roman"/>
              </w:rPr>
              <w:t xml:space="preserve"> Removes and returns the last inserted element from the stack.</w:t>
            </w:r>
          </w:p>
          <w:p w14:paraId="21EDBFD6" w14:textId="77777777" w:rsidR="000A1817" w:rsidRDefault="000A181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3.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>Top():</w:t>
            </w:r>
            <w:r w:rsidRPr="000A1817">
              <w:rPr>
                <w:rFonts w:ascii="Comic Sans MS" w:eastAsia="Times New Roman" w:hAnsi="Comic Sans MS" w:cs="Times New Roman"/>
              </w:rPr>
              <w:t xml:space="preserve"> Returns the last inserted element without removing it.</w:t>
            </w:r>
          </w:p>
          <w:p w14:paraId="7A40216C" w14:textId="77777777" w:rsidR="000A1817" w:rsidRDefault="000A181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4.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>Size():</w:t>
            </w:r>
            <w:r w:rsidRPr="000A1817">
              <w:rPr>
                <w:rFonts w:ascii="Comic Sans MS" w:eastAsia="Times New Roman" w:hAnsi="Comic Sans MS" w:cs="Times New Roman"/>
              </w:rPr>
              <w:t xml:space="preserve"> Returns the number of elements stored in the stack.</w:t>
            </w:r>
          </w:p>
          <w:p w14:paraId="6FE3E425" w14:textId="77777777" w:rsidR="000A1817" w:rsidRDefault="000A181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5.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 xml:space="preserve">IsEmptyStack(): </w:t>
            </w:r>
            <w:r w:rsidRPr="000A1817">
              <w:rPr>
                <w:rFonts w:ascii="Comic Sans MS" w:eastAsia="Times New Roman" w:hAnsi="Comic Sans MS" w:cs="Times New Roman"/>
              </w:rPr>
              <w:t>Indicates whether any elements are stored in the stack or not.</w:t>
            </w:r>
          </w:p>
          <w:p w14:paraId="582E8952" w14:textId="6634B953" w:rsidR="000A1817" w:rsidRPr="00D47474" w:rsidRDefault="000A181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6. </w:t>
            </w:r>
            <w:r w:rsidRPr="000A1817">
              <w:rPr>
                <w:rFonts w:ascii="Comic Sans MS" w:eastAsia="Times New Roman" w:hAnsi="Comic Sans MS" w:cs="Times New Roman"/>
                <w:b/>
                <w:bCs/>
              </w:rPr>
              <w:t>IsFullStack():</w:t>
            </w:r>
            <w:r w:rsidRPr="000A1817">
              <w:rPr>
                <w:rFonts w:ascii="Comic Sans MS" w:eastAsia="Times New Roman" w:hAnsi="Comic Sans MS" w:cs="Times New Roman"/>
              </w:rPr>
              <w:t xml:space="preserve"> Indicates whether the stack is full or not.</w:t>
            </w:r>
          </w:p>
          <w:p w14:paraId="68F49DB3" w14:textId="752245DB" w:rsidR="00540150" w:rsidRDefault="00540150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u w:val="single"/>
              </w:rPr>
            </w:pPr>
            <w:r w:rsidRPr="00540150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u w:val="single"/>
              </w:rPr>
              <w:lastRenderedPageBreak/>
              <w:t>Applications of Stack:</w:t>
            </w:r>
          </w:p>
          <w:p w14:paraId="21298514" w14:textId="77777777" w:rsidR="00540150" w:rsidRDefault="00540150">
            <w:pPr>
              <w:rPr>
                <w:rFonts w:ascii="Comic Sans MS" w:eastAsia="Times New Roman" w:hAnsi="Comic Sans MS" w:cs="Times New Roman"/>
                <w:sz w:val="23"/>
                <w:szCs w:val="23"/>
              </w:rPr>
            </w:pPr>
            <w:r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1. </w:t>
            </w:r>
            <w:r w:rsidRPr="00540150"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Balancing of symbols </w:t>
            </w:r>
          </w:p>
          <w:p w14:paraId="1F24D39A" w14:textId="77777777" w:rsidR="00540150" w:rsidRDefault="00540150">
            <w:pPr>
              <w:rPr>
                <w:rFonts w:ascii="Comic Sans MS" w:eastAsia="Times New Roman" w:hAnsi="Comic Sans MS" w:cs="Times New Roman"/>
                <w:sz w:val="23"/>
                <w:szCs w:val="23"/>
              </w:rPr>
            </w:pPr>
            <w:r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2. </w:t>
            </w:r>
            <w:r w:rsidRPr="00540150"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Infix-to-postfix conversion </w:t>
            </w:r>
          </w:p>
          <w:p w14:paraId="408836CA" w14:textId="77777777" w:rsidR="00540150" w:rsidRDefault="00540150">
            <w:pPr>
              <w:rPr>
                <w:rFonts w:ascii="Comic Sans MS" w:eastAsia="Times New Roman" w:hAnsi="Comic Sans MS" w:cs="Times New Roman"/>
                <w:sz w:val="23"/>
                <w:szCs w:val="23"/>
              </w:rPr>
            </w:pPr>
            <w:r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3. </w:t>
            </w:r>
            <w:r w:rsidRPr="00540150"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Evaluation of postfix expression </w:t>
            </w:r>
          </w:p>
          <w:p w14:paraId="7BD26C53" w14:textId="77777777" w:rsidR="00540150" w:rsidRDefault="00540150">
            <w:pPr>
              <w:rPr>
                <w:rFonts w:ascii="Comic Sans MS" w:eastAsia="Times New Roman" w:hAnsi="Comic Sans MS" w:cs="Times New Roman"/>
                <w:sz w:val="23"/>
                <w:szCs w:val="23"/>
              </w:rPr>
            </w:pPr>
            <w:r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4. </w:t>
            </w:r>
            <w:r w:rsidRPr="00540150">
              <w:rPr>
                <w:rFonts w:ascii="Comic Sans MS" w:eastAsia="Times New Roman" w:hAnsi="Comic Sans MS" w:cs="Times New Roman"/>
                <w:sz w:val="23"/>
                <w:szCs w:val="23"/>
              </w:rPr>
              <w:t>Implementing function calls (including recursion)</w:t>
            </w:r>
            <w:r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 </w:t>
            </w:r>
          </w:p>
          <w:p w14:paraId="0D99696E" w14:textId="77777777" w:rsidR="00540150" w:rsidRDefault="00540150">
            <w:pPr>
              <w:rPr>
                <w:rFonts w:ascii="Comic Sans MS" w:eastAsia="Times New Roman" w:hAnsi="Comic Sans MS" w:cs="Times New Roman"/>
                <w:sz w:val="23"/>
                <w:szCs w:val="23"/>
              </w:rPr>
            </w:pPr>
            <w:r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5. </w:t>
            </w:r>
            <w:r w:rsidRPr="00540150"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Finding of spans (finding spans in stock markets, refer to Problems section) </w:t>
            </w:r>
          </w:p>
          <w:p w14:paraId="44202C00" w14:textId="77777777" w:rsidR="00540150" w:rsidRDefault="00540150">
            <w:pPr>
              <w:rPr>
                <w:rFonts w:ascii="Comic Sans MS" w:eastAsia="Times New Roman" w:hAnsi="Comic Sans MS" w:cs="Times New Roman"/>
                <w:sz w:val="23"/>
                <w:szCs w:val="23"/>
              </w:rPr>
            </w:pPr>
            <w:r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6. </w:t>
            </w:r>
            <w:r w:rsidRPr="00540150"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Page-visited history in a Web browser [Back Buttons] </w:t>
            </w:r>
          </w:p>
          <w:p w14:paraId="4A283DFA" w14:textId="77777777" w:rsidR="00540150" w:rsidRDefault="00540150">
            <w:pPr>
              <w:rPr>
                <w:rFonts w:ascii="Comic Sans MS" w:eastAsia="Times New Roman" w:hAnsi="Comic Sans MS" w:cs="Times New Roman"/>
                <w:sz w:val="23"/>
                <w:szCs w:val="23"/>
              </w:rPr>
            </w:pPr>
            <w:r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7. </w:t>
            </w:r>
            <w:r w:rsidRPr="00540150"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Undo sequence in a text editor </w:t>
            </w:r>
          </w:p>
          <w:p w14:paraId="3EDEDF18" w14:textId="140A5F5E" w:rsidR="00540150" w:rsidRDefault="00540150">
            <w:pPr>
              <w:rPr>
                <w:rFonts w:ascii="Comic Sans MS" w:eastAsia="Times New Roman" w:hAnsi="Comic Sans MS" w:cs="Times New Roman"/>
                <w:sz w:val="23"/>
                <w:szCs w:val="23"/>
              </w:rPr>
            </w:pPr>
            <w:r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8. </w:t>
            </w:r>
            <w:r w:rsidRPr="00540150">
              <w:rPr>
                <w:rFonts w:ascii="Comic Sans MS" w:eastAsia="Times New Roman" w:hAnsi="Comic Sans MS" w:cs="Times New Roman"/>
                <w:sz w:val="23"/>
                <w:szCs w:val="23"/>
              </w:rPr>
              <w:t>Matching Tags in HTML</w:t>
            </w:r>
            <w:r>
              <w:rPr>
                <w:rFonts w:ascii="Comic Sans MS" w:eastAsia="Times New Roman" w:hAnsi="Comic Sans MS" w:cs="Times New Roman"/>
                <w:sz w:val="23"/>
                <w:szCs w:val="23"/>
              </w:rPr>
              <w:t xml:space="preserve"> </w:t>
            </w:r>
            <w:r w:rsidRPr="00540150">
              <w:rPr>
                <w:rFonts w:ascii="Comic Sans MS" w:eastAsia="Times New Roman" w:hAnsi="Comic Sans MS" w:cs="Times New Roman"/>
                <w:sz w:val="23"/>
                <w:szCs w:val="23"/>
              </w:rPr>
              <w:t>and XML</w:t>
            </w:r>
          </w:p>
          <w:p w14:paraId="6CF95B75" w14:textId="77777777" w:rsidR="00540150" w:rsidRPr="00540150" w:rsidRDefault="00540150">
            <w:pPr>
              <w:rPr>
                <w:rFonts w:ascii="Comic Sans MS" w:eastAsia="Times New Roman" w:hAnsi="Comic Sans MS" w:cs="Times New Roman"/>
                <w:sz w:val="23"/>
                <w:szCs w:val="23"/>
              </w:rPr>
            </w:pPr>
          </w:p>
          <w:p w14:paraId="49022BB3" w14:textId="04771F33" w:rsidR="001A5C89" w:rsidRDefault="001A5C89">
            <w:pPr>
              <w:rPr>
                <w:rFonts w:ascii="Comic Sans MS" w:eastAsia="Times New Roman" w:hAnsi="Comic Sans MS" w:cs="Times New Roman"/>
              </w:rPr>
            </w:pPr>
            <w:r w:rsidRPr="001A5C89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u w:val="single"/>
              </w:rPr>
              <w:t>Postfix:</w:t>
            </w:r>
            <w:r w:rsidRPr="001A5C89">
              <w:rPr>
                <w:rFonts w:ascii="Comic Sans MS" w:eastAsia="Times New Roman" w:hAnsi="Comic Sans MS" w:cs="Times New Roman"/>
              </w:rPr>
              <w:t xml:space="preserve"> </w:t>
            </w:r>
          </w:p>
          <w:p w14:paraId="7D77F4C0" w14:textId="0FB69446" w:rsidR="007E47CF" w:rsidRDefault="001A5C89">
            <w:pPr>
              <w:rPr>
                <w:rFonts w:ascii="Comic Sans MS" w:eastAsia="Times New Roman" w:hAnsi="Comic Sans MS" w:cs="Times New Roman"/>
              </w:rPr>
            </w:pPr>
            <w:r w:rsidRPr="001A5C89">
              <w:rPr>
                <w:rFonts w:ascii="Comic Sans MS" w:eastAsia="Times New Roman" w:hAnsi="Comic Sans MS" w:cs="Times New Roman"/>
              </w:rPr>
              <w:t>A postfix expression (also called Reverse Polish Notation) is a single letter or an operator, preceded by two postfix strings. Every postfix string longer than a single variable contains first and second operands followed by an operator.</w:t>
            </w:r>
          </w:p>
          <w:p w14:paraId="6A630337" w14:textId="77777777" w:rsidR="00D47474" w:rsidRPr="00A44771" w:rsidRDefault="00D47474">
            <w:pPr>
              <w:rPr>
                <w:rFonts w:ascii="Comic Sans MS" w:eastAsia="Times New Roman" w:hAnsi="Comic Sans MS" w:cs="Times New Roman"/>
              </w:rPr>
            </w:pPr>
          </w:p>
          <w:p w14:paraId="7DF55558" w14:textId="3204F5B7" w:rsidR="007E47CF" w:rsidRDefault="005A049E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u w:val="single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u w:val="single"/>
              </w:rPr>
              <w:t>Postfix Evaluation Using Stack:</w:t>
            </w:r>
          </w:p>
          <w:p w14:paraId="45096E7B" w14:textId="74A0ED38" w:rsidR="005A049E" w:rsidRPr="005A049E" w:rsidRDefault="005A049E" w:rsidP="005A049E">
            <w:pPr>
              <w:rPr>
                <w:rFonts w:ascii="Comic Sans MS" w:eastAsia="Times New Roman" w:hAnsi="Comic Sans MS" w:cs="Times New Roman"/>
              </w:rPr>
            </w:pPr>
            <w:r w:rsidRPr="005A049E">
              <w:rPr>
                <w:rFonts w:ascii="Comic Sans MS" w:eastAsia="Times New Roman" w:hAnsi="Comic Sans MS" w:cs="Times New Roman"/>
              </w:rPr>
              <w:t>1</w:t>
            </w:r>
            <w:r>
              <w:rPr>
                <w:rFonts w:ascii="Comic Sans MS" w:eastAsia="Times New Roman" w:hAnsi="Comic Sans MS" w:cs="Times New Roman"/>
              </w:rPr>
              <w:t>.</w:t>
            </w:r>
            <w:r w:rsidRPr="005A049E">
              <w:rPr>
                <w:rFonts w:ascii="Comic Sans MS" w:eastAsia="Times New Roman" w:hAnsi="Comic Sans MS" w:cs="Times New Roman"/>
              </w:rPr>
              <w:t xml:space="preserve"> Scan the Postfix string from left to right.</w:t>
            </w:r>
          </w:p>
          <w:p w14:paraId="15E03C7C" w14:textId="5CB9760D" w:rsidR="005A049E" w:rsidRPr="005A049E" w:rsidRDefault="005A049E" w:rsidP="005A049E">
            <w:pPr>
              <w:rPr>
                <w:rFonts w:ascii="Comic Sans MS" w:eastAsia="Times New Roman" w:hAnsi="Comic Sans MS" w:cs="Times New Roman"/>
              </w:rPr>
            </w:pPr>
            <w:r w:rsidRPr="005A049E">
              <w:rPr>
                <w:rFonts w:ascii="Comic Sans MS" w:eastAsia="Times New Roman" w:hAnsi="Comic Sans MS" w:cs="Times New Roman"/>
              </w:rPr>
              <w:t>2</w:t>
            </w:r>
            <w:r>
              <w:rPr>
                <w:rFonts w:ascii="Comic Sans MS" w:eastAsia="Times New Roman" w:hAnsi="Comic Sans MS" w:cs="Times New Roman"/>
              </w:rPr>
              <w:t>.</w:t>
            </w:r>
            <w:r w:rsidRPr="005A049E">
              <w:rPr>
                <w:rFonts w:ascii="Comic Sans MS" w:eastAsia="Times New Roman" w:hAnsi="Comic Sans MS" w:cs="Times New Roman"/>
              </w:rPr>
              <w:t xml:space="preserve"> Initialize an empty stack.</w:t>
            </w:r>
          </w:p>
          <w:p w14:paraId="567D17E5" w14:textId="51F2C28A" w:rsidR="005A049E" w:rsidRPr="005A049E" w:rsidRDefault="005A049E" w:rsidP="005A049E">
            <w:pPr>
              <w:rPr>
                <w:rFonts w:ascii="Comic Sans MS" w:eastAsia="Times New Roman" w:hAnsi="Comic Sans MS" w:cs="Times New Roman"/>
              </w:rPr>
            </w:pPr>
            <w:r w:rsidRPr="005A049E">
              <w:rPr>
                <w:rFonts w:ascii="Comic Sans MS" w:eastAsia="Times New Roman" w:hAnsi="Comic Sans MS" w:cs="Times New Roman"/>
              </w:rPr>
              <w:t>3</w:t>
            </w:r>
            <w:r>
              <w:rPr>
                <w:rFonts w:ascii="Comic Sans MS" w:eastAsia="Times New Roman" w:hAnsi="Comic Sans MS" w:cs="Times New Roman"/>
              </w:rPr>
              <w:t>.</w:t>
            </w:r>
            <w:r w:rsidRPr="005A049E">
              <w:rPr>
                <w:rFonts w:ascii="Comic Sans MS" w:eastAsia="Times New Roman" w:hAnsi="Comic Sans MS" w:cs="Times New Roman"/>
              </w:rPr>
              <w:t xml:space="preserve"> Repeat steps 4 and 5 till all the characters are scanned.</w:t>
            </w:r>
          </w:p>
          <w:p w14:paraId="180A8489" w14:textId="691DFE99" w:rsidR="005A049E" w:rsidRPr="005A049E" w:rsidRDefault="005A049E" w:rsidP="005A049E">
            <w:pPr>
              <w:rPr>
                <w:rFonts w:ascii="Comic Sans MS" w:eastAsia="Times New Roman" w:hAnsi="Comic Sans MS" w:cs="Times New Roman"/>
              </w:rPr>
            </w:pPr>
            <w:r w:rsidRPr="005A049E">
              <w:rPr>
                <w:rFonts w:ascii="Comic Sans MS" w:eastAsia="Times New Roman" w:hAnsi="Comic Sans MS" w:cs="Times New Roman"/>
              </w:rPr>
              <w:t>4</w:t>
            </w:r>
            <w:r>
              <w:rPr>
                <w:rFonts w:ascii="Comic Sans MS" w:eastAsia="Times New Roman" w:hAnsi="Comic Sans MS" w:cs="Times New Roman"/>
              </w:rPr>
              <w:t>.</w:t>
            </w:r>
            <w:r w:rsidRPr="005A049E">
              <w:rPr>
                <w:rFonts w:ascii="Comic Sans MS" w:eastAsia="Times New Roman" w:hAnsi="Comic Sans MS" w:cs="Times New Roman"/>
              </w:rPr>
              <w:t xml:space="preserve"> If the scanned character is an operand, push it onto the stack.</w:t>
            </w:r>
          </w:p>
          <w:p w14:paraId="7D481FD9" w14:textId="3B5CBBF2" w:rsidR="005A049E" w:rsidRPr="005A049E" w:rsidRDefault="005A049E" w:rsidP="005A049E">
            <w:pPr>
              <w:rPr>
                <w:rFonts w:ascii="Comic Sans MS" w:eastAsia="Times New Roman" w:hAnsi="Comic Sans MS" w:cs="Times New Roman"/>
              </w:rPr>
            </w:pPr>
            <w:r w:rsidRPr="005A049E">
              <w:rPr>
                <w:rFonts w:ascii="Comic Sans MS" w:eastAsia="Times New Roman" w:hAnsi="Comic Sans MS" w:cs="Times New Roman"/>
              </w:rPr>
              <w:t>5</w:t>
            </w:r>
            <w:r>
              <w:rPr>
                <w:rFonts w:ascii="Comic Sans MS" w:eastAsia="Times New Roman" w:hAnsi="Comic Sans MS" w:cs="Times New Roman"/>
              </w:rPr>
              <w:t>.</w:t>
            </w:r>
            <w:r w:rsidRPr="005A049E">
              <w:rPr>
                <w:rFonts w:ascii="Comic Sans MS" w:eastAsia="Times New Roman" w:hAnsi="Comic Sans MS" w:cs="Times New Roman"/>
              </w:rPr>
              <w:t xml:space="preserve"> If the scanned character is an operator, and if the operator is a unary operator, then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5A049E">
              <w:rPr>
                <w:rFonts w:ascii="Comic Sans MS" w:eastAsia="Times New Roman" w:hAnsi="Comic Sans MS" w:cs="Times New Roman"/>
              </w:rPr>
              <w:t>pop an element from the stack. If the operator is a binary operator, then pop two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5A049E">
              <w:rPr>
                <w:rFonts w:ascii="Comic Sans MS" w:eastAsia="Times New Roman" w:hAnsi="Comic Sans MS" w:cs="Times New Roman"/>
              </w:rPr>
              <w:t>elements from the stack. After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5A049E">
              <w:rPr>
                <w:rFonts w:ascii="Comic Sans MS" w:eastAsia="Times New Roman" w:hAnsi="Comic Sans MS" w:cs="Times New Roman"/>
              </w:rPr>
              <w:t>popping the elements, apply the operator to those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5A049E">
              <w:rPr>
                <w:rFonts w:ascii="Comic Sans MS" w:eastAsia="Times New Roman" w:hAnsi="Comic Sans MS" w:cs="Times New Roman"/>
              </w:rPr>
              <w:t>popped elements. Let the result of this operation be re</w:t>
            </w:r>
            <w:r>
              <w:rPr>
                <w:rFonts w:ascii="Comic Sans MS" w:eastAsia="Times New Roman" w:hAnsi="Comic Sans MS" w:cs="Times New Roman"/>
              </w:rPr>
              <w:t>turned</w:t>
            </w:r>
            <w:r w:rsidRPr="005A049E">
              <w:rPr>
                <w:rFonts w:ascii="Comic Sans MS" w:eastAsia="Times New Roman" w:hAnsi="Comic Sans MS" w:cs="Times New Roman"/>
              </w:rPr>
              <w:t xml:space="preserve"> onto the stack.</w:t>
            </w:r>
          </w:p>
          <w:p w14:paraId="52FAB048" w14:textId="77777777" w:rsidR="005A049E" w:rsidRPr="005A049E" w:rsidRDefault="005A049E" w:rsidP="005A049E">
            <w:pPr>
              <w:rPr>
                <w:rFonts w:ascii="Comic Sans MS" w:eastAsia="Times New Roman" w:hAnsi="Comic Sans MS" w:cs="Times New Roman"/>
              </w:rPr>
            </w:pPr>
            <w:r w:rsidRPr="005A049E">
              <w:rPr>
                <w:rFonts w:ascii="Comic Sans MS" w:eastAsia="Times New Roman" w:hAnsi="Comic Sans MS" w:cs="Times New Roman"/>
              </w:rPr>
              <w:t>6 After all characters are scanned, we will have only one element in the stack.</w:t>
            </w:r>
          </w:p>
          <w:p w14:paraId="08F9BCDB" w14:textId="77777777" w:rsidR="007E47CF" w:rsidRDefault="005A049E">
            <w:pPr>
              <w:rPr>
                <w:rFonts w:ascii="Comic Sans MS" w:eastAsia="Times New Roman" w:hAnsi="Comic Sans MS" w:cs="Times New Roman"/>
              </w:rPr>
            </w:pPr>
            <w:r w:rsidRPr="005A049E">
              <w:rPr>
                <w:rFonts w:ascii="Comic Sans MS" w:eastAsia="Times New Roman" w:hAnsi="Comic Sans MS" w:cs="Times New Roman"/>
              </w:rPr>
              <w:t>7 Return top of the stack as result.</w:t>
            </w:r>
          </w:p>
          <w:p w14:paraId="6A16D062" w14:textId="07A3CA54" w:rsidR="00540150" w:rsidRDefault="00540150">
            <w:pPr>
              <w:rPr>
                <w:rFonts w:ascii="Comic Sans MS" w:eastAsia="Times New Roman" w:hAnsi="Comic Sans MS" w:cs="Times New Roman"/>
              </w:rPr>
            </w:pPr>
          </w:p>
          <w:p w14:paraId="3195BD3A" w14:textId="58892333" w:rsidR="00540150" w:rsidRDefault="00540150">
            <w:pPr>
              <w:rPr>
                <w:rFonts w:ascii="Comic Sans MS" w:eastAsia="Times New Roman" w:hAnsi="Comic Sans MS" w:cs="Times New Roman"/>
              </w:rPr>
            </w:pPr>
          </w:p>
          <w:p w14:paraId="20184029" w14:textId="5D621632" w:rsidR="00540150" w:rsidRDefault="00540150">
            <w:pPr>
              <w:rPr>
                <w:rFonts w:ascii="Comic Sans MS" w:eastAsia="Times New Roman" w:hAnsi="Comic Sans MS" w:cs="Times New Roman"/>
              </w:rPr>
            </w:pPr>
          </w:p>
          <w:p w14:paraId="16FA69F0" w14:textId="1FBED3A3" w:rsidR="00540150" w:rsidRDefault="00540150">
            <w:pPr>
              <w:rPr>
                <w:rFonts w:ascii="Comic Sans MS" w:eastAsia="Times New Roman" w:hAnsi="Comic Sans MS" w:cs="Times New Roman"/>
              </w:rPr>
            </w:pPr>
          </w:p>
          <w:p w14:paraId="76C9D793" w14:textId="77777777" w:rsidR="00540150" w:rsidRDefault="00540150">
            <w:pPr>
              <w:rPr>
                <w:rFonts w:ascii="Comic Sans MS" w:eastAsia="Times New Roman" w:hAnsi="Comic Sans MS" w:cs="Times New Roman"/>
              </w:rPr>
            </w:pPr>
          </w:p>
          <w:p w14:paraId="175BB3AB" w14:textId="77777777" w:rsidR="00540150" w:rsidRDefault="00540150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lastRenderedPageBreak/>
              <w:t>Example:</w:t>
            </w:r>
          </w:p>
          <w:p w14:paraId="5C7D97DC" w14:textId="77777777" w:rsidR="00540150" w:rsidRDefault="00540150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540150">
              <w:rPr>
                <w:rFonts w:ascii="Comic Sans MS" w:eastAsia="Times New Roman" w:hAnsi="Comic Sans MS" w:cs="Times New Roman"/>
              </w:rPr>
              <w:t xml:space="preserve">Assume that the postfix string is </w:t>
            </w:r>
            <w:r w:rsidRPr="00540150">
              <w:rPr>
                <w:rFonts w:ascii="Comic Sans MS" w:eastAsia="Times New Roman" w:hAnsi="Comic Sans MS" w:cs="Times New Roman"/>
                <w:b/>
                <w:bCs/>
              </w:rPr>
              <w:t>123*+5-</w:t>
            </w:r>
          </w:p>
          <w:p w14:paraId="7A312035" w14:textId="77777777" w:rsidR="00540150" w:rsidRDefault="00540150" w:rsidP="00540150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1. </w:t>
            </w:r>
            <w:r w:rsidRPr="00540150">
              <w:rPr>
                <w:rFonts w:ascii="Comic Sans MS" w:eastAsia="Times New Roman" w:hAnsi="Comic Sans MS" w:cs="Times New Roman"/>
              </w:rPr>
              <w:t>Initially the stack is empty. Now, the first three characters scanned are 1, 2 and 3, which are operands. They will be pushed into the stack in that order</w:t>
            </w:r>
            <w:r>
              <w:rPr>
                <w:rFonts w:ascii="Comic Sans MS" w:eastAsia="Times New Roman" w:hAnsi="Comic Sans MS" w:cs="Times New Roman"/>
              </w:rPr>
              <w:t>:</w:t>
            </w:r>
          </w:p>
          <w:p w14:paraId="3C00ABCD" w14:textId="77777777" w:rsidR="00540150" w:rsidRDefault="00540150" w:rsidP="00540150">
            <w:pPr>
              <w:rPr>
                <w:rFonts w:ascii="Comic Sans MS" w:eastAsia="Times New Roman" w:hAnsi="Comic Sans MS" w:cs="Times New Roman"/>
                <w:noProof/>
              </w:rPr>
            </w:pPr>
            <w:r w:rsidRPr="00540150">
              <w:rPr>
                <w:rFonts w:ascii="Comic Sans MS" w:eastAsia="Times New Roman" w:hAnsi="Comic Sans MS" w:cs="Times New Roman"/>
                <w:noProof/>
              </w:rPr>
              <w:pict w14:anchorId="20648775">
                <v:shape id="_x0000_i1036" type="#_x0000_t75" style="width:3in;height:106.2pt;visibility:visible;mso-wrap-style:square">
                  <v:imagedata r:id="rId6" o:title=""/>
                </v:shape>
              </w:pict>
            </w:r>
          </w:p>
          <w:p w14:paraId="0F174A98" w14:textId="77777777" w:rsidR="00540150" w:rsidRDefault="00540150" w:rsidP="00540150">
            <w:pPr>
              <w:rPr>
                <w:rFonts w:ascii="Comic Sans MS" w:eastAsia="Times New Roman" w:hAnsi="Comic Sans MS" w:cs="Times New Roman"/>
                <w:noProof/>
              </w:rPr>
            </w:pPr>
            <w:r>
              <w:rPr>
                <w:rFonts w:ascii="Comic Sans MS" w:eastAsia="Times New Roman" w:hAnsi="Comic Sans MS" w:cs="Times New Roman"/>
                <w:noProof/>
              </w:rPr>
              <w:t xml:space="preserve">2. </w:t>
            </w:r>
            <w:r w:rsidRPr="00540150">
              <w:rPr>
                <w:rFonts w:ascii="Comic Sans MS" w:eastAsia="Times New Roman" w:hAnsi="Comic Sans MS" w:cs="Times New Roman"/>
                <w:noProof/>
              </w:rPr>
              <w:t>The next character scanned is “*”, which is an operator. Thus, we pop the top two elements from the stack and perform the “*” operation with the two operands. The second operand will be the first element that is popped</w:t>
            </w:r>
            <w:r>
              <w:rPr>
                <w:rFonts w:ascii="Comic Sans MS" w:eastAsia="Times New Roman" w:hAnsi="Comic Sans MS" w:cs="Times New Roman"/>
                <w:noProof/>
              </w:rPr>
              <w:t>:</w:t>
            </w:r>
          </w:p>
          <w:p w14:paraId="47CFA779" w14:textId="77777777" w:rsidR="00540150" w:rsidRDefault="00540150" w:rsidP="00540150">
            <w:pPr>
              <w:rPr>
                <w:rFonts w:ascii="Comic Sans MS" w:eastAsia="Times New Roman" w:hAnsi="Comic Sans MS" w:cs="Times New Roman"/>
                <w:noProof/>
              </w:rPr>
            </w:pPr>
            <w:r w:rsidRPr="00540150">
              <w:rPr>
                <w:rFonts w:ascii="Comic Sans MS" w:eastAsia="Times New Roman" w:hAnsi="Comic Sans MS" w:cs="Times New Roman"/>
                <w:noProof/>
              </w:rPr>
              <w:pict w14:anchorId="7D598EB4">
                <v:shape id="_x0000_i1046" type="#_x0000_t75" style="width:240.6pt;height:117pt;visibility:visible;mso-wrap-style:square">
                  <v:imagedata r:id="rId7" o:title=""/>
                </v:shape>
              </w:pict>
            </w:r>
          </w:p>
          <w:p w14:paraId="2AAE308E" w14:textId="778990BF" w:rsidR="00540150" w:rsidRDefault="00540150" w:rsidP="00540150">
            <w:pPr>
              <w:rPr>
                <w:rFonts w:ascii="Comic Sans MS" w:eastAsia="Times New Roman" w:hAnsi="Comic Sans MS" w:cs="Times New Roman"/>
                <w:noProof/>
              </w:rPr>
            </w:pPr>
            <w:r w:rsidRPr="00540150">
              <w:rPr>
                <w:rFonts w:ascii="Comic Sans MS" w:eastAsia="Times New Roman" w:hAnsi="Comic Sans MS" w:cs="Times New Roman"/>
                <w:noProof/>
              </w:rPr>
              <w:pict w14:anchorId="51F8098E">
                <v:shape id="_x0000_i1060" type="#_x0000_t75" style="width:241.2pt;height:108.6pt;visibility:visible;mso-wrap-style:square">
                  <v:imagedata r:id="rId8" o:title=""/>
                </v:shape>
              </w:pict>
            </w:r>
          </w:p>
          <w:p w14:paraId="6811A34A" w14:textId="5643F5B1" w:rsidR="00540150" w:rsidRDefault="00540150" w:rsidP="00540150">
            <w:pPr>
              <w:rPr>
                <w:rFonts w:ascii="Comic Sans MS" w:eastAsia="Times New Roman" w:hAnsi="Comic Sans MS" w:cs="Times New Roman"/>
                <w:noProof/>
              </w:rPr>
            </w:pPr>
            <w:r>
              <w:rPr>
                <w:rFonts w:ascii="Comic Sans MS" w:eastAsia="Times New Roman" w:hAnsi="Comic Sans MS" w:cs="Times New Roman"/>
                <w:noProof/>
              </w:rPr>
              <w:t xml:space="preserve">3. </w:t>
            </w:r>
            <w:r w:rsidRPr="00540150">
              <w:rPr>
                <w:rFonts w:ascii="Comic Sans MS" w:eastAsia="Times New Roman" w:hAnsi="Comic Sans MS" w:cs="Times New Roman"/>
                <w:noProof/>
              </w:rPr>
              <w:t>The next character scanned is “+”, which is an operator. Thus, we pop the top two elements from the stack and perform the “+” operation with the two operands.</w:t>
            </w:r>
            <w:r>
              <w:rPr>
                <w:rFonts w:ascii="Comic Sans MS" w:eastAsia="Times New Roman" w:hAnsi="Comic Sans MS" w:cs="Times New Roman"/>
                <w:noProof/>
              </w:rPr>
              <w:t xml:space="preserve"> </w:t>
            </w:r>
          </w:p>
          <w:p w14:paraId="083572AD" w14:textId="77777777" w:rsidR="00540150" w:rsidRDefault="00540150" w:rsidP="00540150">
            <w:pPr>
              <w:rPr>
                <w:rFonts w:ascii="Comic Sans MS" w:eastAsia="Times New Roman" w:hAnsi="Comic Sans MS" w:cs="Times New Roman"/>
                <w:noProof/>
              </w:rPr>
            </w:pPr>
          </w:p>
          <w:p w14:paraId="30F716A9" w14:textId="282B2C6A" w:rsidR="00540150" w:rsidRDefault="00540150" w:rsidP="00540150">
            <w:pPr>
              <w:rPr>
                <w:rFonts w:ascii="Comic Sans MS" w:eastAsia="Times New Roman" w:hAnsi="Comic Sans MS" w:cs="Times New Roman"/>
                <w:noProof/>
              </w:rPr>
            </w:pPr>
            <w:r>
              <w:rPr>
                <w:rFonts w:ascii="Comic Sans MS" w:eastAsia="Times New Roman" w:hAnsi="Comic Sans MS" w:cs="Times New Roman"/>
                <w:noProof/>
              </w:rPr>
              <w:t xml:space="preserve">4. </w:t>
            </w:r>
            <w:r w:rsidRPr="00540150">
              <w:rPr>
                <w:rFonts w:ascii="Comic Sans MS" w:eastAsia="Times New Roman" w:hAnsi="Comic Sans MS" w:cs="Times New Roman"/>
                <w:noProof/>
              </w:rPr>
              <w:t>The value of the expression (1+6) that has been evaluated (7) is pushed into the stack</w:t>
            </w:r>
            <w:r>
              <w:rPr>
                <w:rFonts w:ascii="Comic Sans MS" w:eastAsia="Times New Roman" w:hAnsi="Comic Sans MS" w:cs="Times New Roman"/>
                <w:noProof/>
              </w:rPr>
              <w:t xml:space="preserve">. </w:t>
            </w:r>
            <w:r w:rsidRPr="00540150">
              <w:rPr>
                <w:rFonts w:ascii="Comic Sans MS" w:eastAsia="Times New Roman" w:hAnsi="Comic Sans MS" w:cs="Times New Roman"/>
                <w:noProof/>
              </w:rPr>
              <w:t>The next character scanned is “5”, which is added to the stack.</w:t>
            </w:r>
          </w:p>
          <w:p w14:paraId="08DB5608" w14:textId="77777777" w:rsidR="00540150" w:rsidRDefault="003E5176" w:rsidP="00540150">
            <w:pPr>
              <w:rPr>
                <w:rFonts w:ascii="Comic Sans MS" w:eastAsia="Times New Roman" w:hAnsi="Comic Sans MS" w:cs="Times New Roman"/>
                <w:noProof/>
              </w:rPr>
            </w:pPr>
            <w:r w:rsidRPr="00540150">
              <w:rPr>
                <w:rFonts w:ascii="Comic Sans MS" w:eastAsia="Times New Roman" w:hAnsi="Comic Sans MS" w:cs="Times New Roman"/>
                <w:noProof/>
              </w:rPr>
              <w:lastRenderedPageBreak/>
              <w:pict w14:anchorId="2FC04318">
                <v:shape id="_x0000_i1075" type="#_x0000_t75" style="width:242.4pt;height:111.6pt;visibility:visible;mso-wrap-style:square">
                  <v:imagedata r:id="rId9" o:title=""/>
                </v:shape>
              </w:pict>
            </w:r>
          </w:p>
          <w:p w14:paraId="14AF691C" w14:textId="77777777" w:rsidR="003E5176" w:rsidRDefault="003E5176" w:rsidP="00540150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5. </w:t>
            </w:r>
            <w:r w:rsidRPr="003E5176">
              <w:rPr>
                <w:rFonts w:ascii="Comic Sans MS" w:eastAsia="Times New Roman" w:hAnsi="Comic Sans MS" w:cs="Times New Roman"/>
              </w:rPr>
              <w:t>The next character scanned is “-”, which is an operator. Thus, we pop the top two elements from the stack and perform the “-” operation with the two operands. The second operand will be the first element that is popped.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3E5176">
              <w:rPr>
                <w:rFonts w:ascii="Comic Sans MS" w:eastAsia="Times New Roman" w:hAnsi="Comic Sans MS" w:cs="Times New Roman"/>
              </w:rPr>
              <w:t>The value of the expression(7-5) that has been evaluated(23) is pushed into the stack</w:t>
            </w:r>
          </w:p>
          <w:p w14:paraId="04335F01" w14:textId="77777777" w:rsidR="003E5176" w:rsidRDefault="003E5176" w:rsidP="00540150">
            <w:pPr>
              <w:rPr>
                <w:rFonts w:ascii="Comic Sans MS" w:eastAsia="Times New Roman" w:hAnsi="Comic Sans MS" w:cs="Times New Roman"/>
                <w:noProof/>
              </w:rPr>
            </w:pPr>
            <w:r w:rsidRPr="003E5176">
              <w:rPr>
                <w:rFonts w:ascii="Comic Sans MS" w:eastAsia="Times New Roman" w:hAnsi="Comic Sans MS" w:cs="Times New Roman"/>
                <w:noProof/>
              </w:rPr>
              <w:pict w14:anchorId="1880108E">
                <v:shape id="_x0000_i1093" type="#_x0000_t75" style="width:267.6pt;height:129pt;visibility:visible;mso-wrap-style:square">
                  <v:imagedata r:id="rId10" o:title=""/>
                </v:shape>
              </w:pict>
            </w:r>
          </w:p>
          <w:p w14:paraId="70616772" w14:textId="77777777" w:rsidR="003E5176" w:rsidRDefault="003E5176" w:rsidP="00540150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6. </w:t>
            </w:r>
            <w:r w:rsidRPr="003E5176">
              <w:rPr>
                <w:rFonts w:ascii="Comic Sans MS" w:eastAsia="Times New Roman" w:hAnsi="Comic Sans MS" w:cs="Times New Roman"/>
              </w:rPr>
              <w:t xml:space="preserve">Now, since all the characters are scanned, the remaining element in the stack (there will be only one element in the stack) will be returned. </w:t>
            </w:r>
            <w:proofErr w:type="gramStart"/>
            <w:r w:rsidRPr="003E5176">
              <w:rPr>
                <w:rFonts w:ascii="Comic Sans MS" w:eastAsia="Times New Roman" w:hAnsi="Comic Sans MS" w:cs="Times New Roman"/>
              </w:rPr>
              <w:t>End result</w:t>
            </w:r>
            <w:proofErr w:type="gramEnd"/>
            <w:r w:rsidRPr="003E5176">
              <w:rPr>
                <w:rFonts w:ascii="Comic Sans MS" w:eastAsia="Times New Roman" w:hAnsi="Comic Sans MS" w:cs="Times New Roman"/>
              </w:rPr>
              <w:t>:</w:t>
            </w:r>
          </w:p>
          <w:p w14:paraId="5389D349" w14:textId="77777777" w:rsidR="003E5176" w:rsidRDefault="003E5176" w:rsidP="00540150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1. </w:t>
            </w:r>
            <w:r w:rsidRPr="003E5176">
              <w:rPr>
                <w:rFonts w:ascii="Comic Sans MS" w:eastAsia="Times New Roman" w:hAnsi="Comic Sans MS" w:cs="Times New Roman"/>
                <w:b/>
                <w:bCs/>
              </w:rPr>
              <w:t>Postfix String:</w:t>
            </w:r>
            <w:r w:rsidRPr="003E5176">
              <w:rPr>
                <w:rFonts w:ascii="Comic Sans MS" w:eastAsia="Times New Roman" w:hAnsi="Comic Sans MS" w:cs="Times New Roman"/>
              </w:rPr>
              <w:t xml:space="preserve"> 123*+5-</w:t>
            </w:r>
          </w:p>
          <w:p w14:paraId="67E62CA0" w14:textId="6ECE42BE" w:rsidR="003E5176" w:rsidRPr="00540150" w:rsidRDefault="003E5176" w:rsidP="00540150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2. </w:t>
            </w:r>
            <w:r w:rsidRPr="003E5176">
              <w:rPr>
                <w:rFonts w:ascii="Comic Sans MS" w:eastAsia="Times New Roman" w:hAnsi="Comic Sans MS" w:cs="Times New Roman"/>
                <w:b/>
                <w:bCs/>
              </w:rPr>
              <w:t>Result:</w:t>
            </w:r>
            <w:r w:rsidRPr="003E5176">
              <w:rPr>
                <w:rFonts w:ascii="Comic Sans MS" w:eastAsia="Times New Roman" w:hAnsi="Comic Sans MS" w:cs="Times New Roman"/>
              </w:rPr>
              <w:t xml:space="preserve"> 2</w:t>
            </w:r>
          </w:p>
        </w:tc>
      </w:tr>
      <w:tr w:rsidR="007E47CF" w:rsidRPr="00A44771" w14:paraId="281E0943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F2A506" w14:textId="77777777" w:rsidR="007E47CF" w:rsidRPr="00A44771" w:rsidRDefault="00E669FD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ALGORITHM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B1B1D7" w14:textId="50BB7DF0" w:rsidR="007E47CF" w:rsidRPr="00F848C4" w:rsidRDefault="00F848C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Class PostfixEval</w:t>
            </w:r>
          </w:p>
          <w:p w14:paraId="11007D12" w14:textId="6847CCA7" w:rsidR="007E47CF" w:rsidRDefault="00F848C4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</w:t>
            </w:r>
            <w:r w:rsidRPr="0025115B">
              <w:rPr>
                <w:rFonts w:ascii="Comic Sans MS" w:eastAsia="Times New Roman" w:hAnsi="Comic Sans MS" w:cs="Times New Roman"/>
                <w:b/>
                <w:bCs/>
              </w:rPr>
              <w:t>Main Method</w:t>
            </w:r>
            <w:r>
              <w:rPr>
                <w:rFonts w:ascii="Comic Sans MS" w:eastAsia="Times New Roman" w:hAnsi="Comic Sans MS" w:cs="Times New Roman"/>
              </w:rPr>
              <w:t>:</w:t>
            </w:r>
          </w:p>
          <w:p w14:paraId="25831AEE" w14:textId="5F1BCA0E" w:rsidR="00F848C4" w:rsidRDefault="007634FF" w:rsidP="007634FF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equation as string from user</w:t>
            </w:r>
          </w:p>
          <w:p w14:paraId="48236170" w14:textId="7071CF21" w:rsidR="007634FF" w:rsidRDefault="007634FF" w:rsidP="007634FF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Store length of string in size</w:t>
            </w:r>
          </w:p>
          <w:p w14:paraId="3056625D" w14:textId="0C96282B" w:rsidR="007634FF" w:rsidRDefault="007634FF" w:rsidP="007634FF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Convert string to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CharArray</w:t>
            </w:r>
            <w:proofErr w:type="spellEnd"/>
          </w:p>
          <w:p w14:paraId="778FA6F3" w14:textId="6776278E" w:rsidR="007634FF" w:rsidRDefault="007634FF" w:rsidP="007634FF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proofErr w:type="spellStart"/>
            <w:r>
              <w:rPr>
                <w:rFonts w:ascii="Comic Sans MS" w:eastAsia="Times New Roman" w:hAnsi="Comic Sans MS" w:cs="Times New Roman"/>
              </w:rPr>
              <w:t>Initialise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</w:t>
            </w:r>
            <w:proofErr w:type="spellStart"/>
            <w:r w:rsidRPr="007634FF">
              <w:rPr>
                <w:rFonts w:ascii="Comic Sans MS" w:eastAsia="Times New Roman" w:hAnsi="Comic Sans MS" w:cs="Times New Roman"/>
                <w:b/>
                <w:bCs/>
              </w:rPr>
              <w:t>IntStack</w:t>
            </w:r>
            <w:proofErr w:type="spellEnd"/>
            <w:r w:rsidRPr="007634FF">
              <w:rPr>
                <w:rFonts w:ascii="Comic Sans MS" w:eastAsia="Times New Roman" w:hAnsi="Comic Sans MS" w:cs="Times New Roman"/>
                <w:b/>
                <w:bCs/>
              </w:rPr>
              <w:t xml:space="preserve"> </w:t>
            </w:r>
            <w:r>
              <w:rPr>
                <w:rFonts w:ascii="Comic Sans MS" w:eastAsia="Times New Roman" w:hAnsi="Comic Sans MS" w:cs="Times New Roman"/>
              </w:rPr>
              <w:t>Object</w:t>
            </w:r>
          </w:p>
          <w:p w14:paraId="663A2149" w14:textId="3A901FDB" w:rsidR="007634FF" w:rsidRDefault="007634FF" w:rsidP="007634FF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Int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a,b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vars for saving popped operands</w:t>
            </w:r>
          </w:p>
          <w:p w14:paraId="4A362DF5" w14:textId="199E77D1" w:rsidR="007634FF" w:rsidRDefault="007634FF" w:rsidP="007634FF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Start for loop: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=0 to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&lt;size:</w:t>
            </w:r>
          </w:p>
          <w:p w14:paraId="6F67517C" w14:textId="625FF3FE" w:rsidR="007634FF" w:rsidRDefault="007634FF" w:rsidP="007634FF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If char is 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digit</w:t>
            </w:r>
            <w:proofErr w:type="gramEnd"/>
            <w:r>
              <w:rPr>
                <w:rFonts w:ascii="Comic Sans MS" w:eastAsia="Times New Roman" w:hAnsi="Comic Sans MS" w:cs="Times New Roman"/>
              </w:rPr>
              <w:t xml:space="preserve"> then push into stack</w:t>
            </w:r>
          </w:p>
          <w:p w14:paraId="16204F76" w14:textId="22DA61E7" w:rsidR="007634FF" w:rsidRDefault="0025115B" w:rsidP="007634FF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Else </w:t>
            </w:r>
            <w:r w:rsidR="007634FF">
              <w:rPr>
                <w:rFonts w:ascii="Comic Sans MS" w:eastAsia="Times New Roman" w:hAnsi="Comic Sans MS" w:cs="Times New Roman"/>
              </w:rPr>
              <w:t>If char is ‘~’ then pop top and push with negation</w:t>
            </w:r>
          </w:p>
          <w:p w14:paraId="760C724B" w14:textId="73E68A98" w:rsidR="007634FF" w:rsidRDefault="007634FF" w:rsidP="007634FF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Else</w:t>
            </w:r>
            <w:r w:rsidR="0025115B">
              <w:rPr>
                <w:rFonts w:ascii="Comic Sans MS" w:eastAsia="Times New Roman" w:hAnsi="Comic Sans MS" w:cs="Times New Roman"/>
              </w:rPr>
              <w:t>:</w:t>
            </w:r>
          </w:p>
          <w:p w14:paraId="6E5FD8EF" w14:textId="1F592262" w:rsidR="0025115B" w:rsidRDefault="0025115B" w:rsidP="007634FF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lastRenderedPageBreak/>
              <w:t>A = pop()</w:t>
            </w:r>
          </w:p>
          <w:p w14:paraId="3988DC19" w14:textId="2555D43E" w:rsidR="0025115B" w:rsidRDefault="0025115B" w:rsidP="007634FF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B = pop()</w:t>
            </w:r>
          </w:p>
          <w:p w14:paraId="68BC0AC3" w14:textId="1425D3E9" w:rsidR="0025115B" w:rsidRDefault="0025115B" w:rsidP="007634FF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Switch case to match operators: +,-,*,/,^</w:t>
            </w:r>
          </w:p>
          <w:p w14:paraId="0A3F4B91" w14:textId="59D941F4" w:rsidR="0025115B" w:rsidRDefault="0025115B" w:rsidP="007634FF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Perform operation and push result to stack</w:t>
            </w:r>
          </w:p>
          <w:p w14:paraId="7EC412CA" w14:textId="0CE37064" w:rsidR="0025115B" w:rsidRPr="007634FF" w:rsidRDefault="0025115B" w:rsidP="0025115B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Display 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final result</w:t>
            </w:r>
            <w:proofErr w:type="gramEnd"/>
            <w:r>
              <w:rPr>
                <w:rFonts w:ascii="Comic Sans MS" w:eastAsia="Times New Roman" w:hAnsi="Comic Sans MS" w:cs="Times New Roman"/>
              </w:rPr>
              <w:t xml:space="preserve"> stack[top]</w:t>
            </w:r>
          </w:p>
          <w:p w14:paraId="5ACAC798" w14:textId="2395BC02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00457B7" w14:textId="5A969CC3" w:rsidR="0025115B" w:rsidRPr="00F848C4" w:rsidRDefault="0025115B" w:rsidP="0025115B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Class </w:t>
            </w:r>
            <w:proofErr w:type="spellStart"/>
            <w:r>
              <w:rPr>
                <w:rFonts w:ascii="Comic Sans MS" w:eastAsia="Times New Roman" w:hAnsi="Comic Sans MS" w:cs="Times New Roman"/>
                <w:b/>
                <w:bCs/>
              </w:rPr>
              <w:t>IntStack</w:t>
            </w:r>
            <w:proofErr w:type="spellEnd"/>
          </w:p>
          <w:p w14:paraId="61A5D5EE" w14:textId="29530FEB" w:rsidR="0025115B" w:rsidRDefault="0025115B" w:rsidP="0025115B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   </w:t>
            </w:r>
            <w:r w:rsidRPr="0025115B">
              <w:rPr>
                <w:rFonts w:ascii="Comic Sans MS" w:eastAsia="Times New Roman" w:hAnsi="Comic Sans MS" w:cs="Times New Roman"/>
                <w:b/>
                <w:bCs/>
              </w:rPr>
              <w:t>M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>embers</w:t>
            </w:r>
            <w:r>
              <w:rPr>
                <w:rFonts w:ascii="Comic Sans MS" w:eastAsia="Times New Roman" w:hAnsi="Comic Sans MS" w:cs="Times New Roman"/>
              </w:rPr>
              <w:t>:</w:t>
            </w:r>
          </w:p>
          <w:p w14:paraId="10E0C2BA" w14:textId="764A1332" w:rsidR="0025115B" w:rsidRDefault="0025115B" w:rsidP="0025115B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Int[] stack</w:t>
            </w:r>
          </w:p>
          <w:p w14:paraId="12CF4F7E" w14:textId="4909B083" w:rsidR="0025115B" w:rsidRDefault="0025115B" w:rsidP="0025115B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Int capacity</w:t>
            </w:r>
          </w:p>
          <w:p w14:paraId="13C56B6F" w14:textId="3E429E4C" w:rsidR="0025115B" w:rsidRDefault="0025115B" w:rsidP="0025115B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Int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front,rear</w:t>
            </w:r>
            <w:proofErr w:type="spellEnd"/>
          </w:p>
          <w:p w14:paraId="1CBFA819" w14:textId="0E2D1371" w:rsidR="0025115B" w:rsidRDefault="0025115B" w:rsidP="0025115B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r w:rsidRPr="0025115B">
              <w:rPr>
                <w:rFonts w:ascii="Comic Sans MS" w:eastAsia="Times New Roman" w:hAnsi="Comic Sans MS" w:cs="Times New Roman"/>
                <w:b/>
                <w:bCs/>
              </w:rPr>
              <w:t>Constructor:</w:t>
            </w:r>
          </w:p>
          <w:p w14:paraId="724F815B" w14:textId="30050397" w:rsidR="0025115B" w:rsidRDefault="00B711C1" w:rsidP="0025115B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Initialize stack array</w:t>
            </w:r>
          </w:p>
          <w:p w14:paraId="4B67779E" w14:textId="18BA6DAC" w:rsidR="00B711C1" w:rsidRDefault="00B711C1" w:rsidP="0025115B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Top = -1</w:t>
            </w:r>
          </w:p>
          <w:p w14:paraId="430E11C3" w14:textId="145BF233" w:rsidR="00B711C1" w:rsidRDefault="00B711C1" w:rsidP="00B711C1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Push Method:</w:t>
            </w:r>
          </w:p>
          <w:p w14:paraId="26673EEF" w14:textId="57443F69" w:rsidR="00B711C1" w:rsidRPr="00B711C1" w:rsidRDefault="00B711C1" w:rsidP="00B711C1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Check if stack is full or not, then add element to array</w:t>
            </w:r>
          </w:p>
          <w:p w14:paraId="7959873E" w14:textId="70418FAF" w:rsidR="00B711C1" w:rsidRDefault="00B711C1" w:rsidP="00B711C1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Pop Method:</w:t>
            </w:r>
          </w:p>
          <w:p w14:paraId="1E322609" w14:textId="2B554F9B" w:rsidR="00B711C1" w:rsidRPr="00B711C1" w:rsidRDefault="00B711C1" w:rsidP="00B711C1">
            <w:pPr>
              <w:numPr>
                <w:ilvl w:val="0"/>
                <w:numId w:val="8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Check if stack is empty or not, then decrease top by 1 and return stack[top--]</w:t>
            </w:r>
          </w:p>
          <w:p w14:paraId="56EC5773" w14:textId="02DBBCE3" w:rsidR="00B711C1" w:rsidRDefault="00B711C1" w:rsidP="00B711C1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b/>
                <w:bCs/>
              </w:rPr>
              <w:t>IsEmptyMethod</w:t>
            </w:r>
            <w:proofErr w:type="spellEnd"/>
            <w:r>
              <w:rPr>
                <w:rFonts w:ascii="Comic Sans MS" w:eastAsia="Times New Roman" w:hAnsi="Comic Sans MS" w:cs="Times New Roman"/>
                <w:b/>
                <w:bCs/>
              </w:rPr>
              <w:t>:</w:t>
            </w:r>
          </w:p>
          <w:p w14:paraId="42EA0032" w14:textId="1284BB29" w:rsidR="00B711C1" w:rsidRPr="00B711C1" w:rsidRDefault="00B711C1" w:rsidP="00B711C1">
            <w:pPr>
              <w:numPr>
                <w:ilvl w:val="0"/>
                <w:numId w:val="9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Return </w:t>
            </w:r>
            <w:r w:rsidR="00E4536C">
              <w:rPr>
                <w:rFonts w:ascii="Comic Sans MS" w:eastAsia="Times New Roman" w:hAnsi="Comic Sans MS" w:cs="Times New Roman"/>
              </w:rPr>
              <w:t>true if top = -1</w:t>
            </w:r>
          </w:p>
          <w:p w14:paraId="7541F528" w14:textId="20D7DD92" w:rsidR="00B711C1" w:rsidRPr="00B711C1" w:rsidRDefault="00B711C1" w:rsidP="00B711C1">
            <w:pPr>
              <w:ind w:left="360"/>
              <w:rPr>
                <w:rFonts w:ascii="Comic Sans MS" w:eastAsia="Times New Roman" w:hAnsi="Comic Sans MS" w:cs="Times New Roman"/>
                <w:b/>
                <w:bCs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b/>
                <w:bCs/>
              </w:rPr>
              <w:t>IsFull</w:t>
            </w:r>
            <w:proofErr w:type="spellEnd"/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Method:</w:t>
            </w:r>
          </w:p>
          <w:p w14:paraId="425A5F3C" w14:textId="28AFF796" w:rsidR="0025115B" w:rsidRPr="00A44771" w:rsidRDefault="00E4536C" w:rsidP="00E4536C">
            <w:pPr>
              <w:numPr>
                <w:ilvl w:val="0"/>
                <w:numId w:val="10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Return true if top = 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capacity-1</w:t>
            </w:r>
            <w:proofErr w:type="gramEnd"/>
          </w:p>
          <w:p w14:paraId="30580AE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C3E967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0B630F48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5624D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</w:t>
            </w:r>
            <w:r w:rsidR="00E669FD">
              <w:rPr>
                <w:rFonts w:ascii="Comic Sans MS" w:eastAsia="Times New Roman" w:hAnsi="Comic Sans MS" w:cs="Times New Roman"/>
                <w:b/>
              </w:rPr>
              <w:t>BLEM SOLVING</w:t>
            </w:r>
            <w:r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D152D2" w14:textId="5E63C092" w:rsidR="00D50564" w:rsidRPr="00D50564" w:rsidRDefault="000A1817" w:rsidP="00D50564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4B4D4019">
                <v:shape id="_x0000_i1025" type="#_x0000_t75" style="width:349.8pt;height:124.8pt">
                  <v:imagedata r:id="rId11" o:title=""/>
                </v:shape>
              </w:pict>
            </w:r>
          </w:p>
        </w:tc>
      </w:tr>
      <w:tr w:rsidR="007E47CF" w:rsidRPr="00A44771" w14:paraId="3B30F08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4DF5CD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7BEC5C" w14:textId="78FD2E5E" w:rsidR="009040CD" w:rsidRDefault="009040CD" w:rsidP="009040CD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PostfixEval.java:</w:t>
            </w:r>
          </w:p>
          <w:p w14:paraId="05DADD42" w14:textId="73B6FFB0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Scanner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866D4FD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lang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Math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C05C799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stackds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4C722AE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PostfixEval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468A4ED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void main(String[]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42FF81F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= new Scanner(System.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F28F3B5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("Enter postfix equation: ");</w:t>
            </w:r>
          </w:p>
          <w:p w14:paraId="411A5BF1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String exp =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sc.nextLine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2B4609B0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int size =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exp.length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8EE764F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char[]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eq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exp.toCharArray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2F3D9894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a,b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9134479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s = new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(size);</w:t>
            </w:r>
          </w:p>
          <w:p w14:paraId="2336C694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try {</w:t>
            </w:r>
          </w:p>
          <w:p w14:paraId="076CCF7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for(int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size;i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745FEECE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if(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Character.isDigit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eq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])) {</w:t>
            </w:r>
          </w:p>
          <w:p w14:paraId="1F59483A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s.push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eq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]-'0');</w:t>
            </w:r>
          </w:p>
          <w:p w14:paraId="3F34A86B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} else if(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eq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] == '~') {</w:t>
            </w:r>
          </w:p>
          <w:p w14:paraId="622DF86C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a =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s.pop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8A02220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a = -a;</w:t>
            </w:r>
          </w:p>
          <w:p w14:paraId="5249E5C3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s.push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(a);</w:t>
            </w:r>
          </w:p>
          <w:p w14:paraId="7800564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} else {</w:t>
            </w:r>
          </w:p>
          <w:p w14:paraId="3FFA1BCF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b =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s.pop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909BB86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a =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s.pop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056BF00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switch(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eq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]) {</w:t>
            </w:r>
          </w:p>
          <w:p w14:paraId="18E40933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    case '+':</w:t>
            </w:r>
          </w:p>
          <w:p w14:paraId="7F41960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s.push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a+b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225AD11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("%d+%d = %d\n",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a,b,a+b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A6D17E7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s.printStack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563AD1A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        break;</w:t>
            </w:r>
          </w:p>
          <w:p w14:paraId="29891017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    case '-':</w:t>
            </w:r>
          </w:p>
          <w:p w14:paraId="0A3B0CD6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s.push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(a-b);</w:t>
            </w:r>
          </w:p>
          <w:p w14:paraId="1668365A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("%d-%d = %d\n",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a,b,a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-b);</w:t>
            </w:r>
          </w:p>
          <w:p w14:paraId="36F9CE8C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s.printStack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28759F03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        break;</w:t>
            </w:r>
          </w:p>
          <w:p w14:paraId="4361FAE0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    case '*':</w:t>
            </w:r>
          </w:p>
          <w:p w14:paraId="20E2337A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s.push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(a*b);</w:t>
            </w:r>
          </w:p>
          <w:p w14:paraId="20DD897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("%d*%d = %d\n",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a,b,a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*b);</w:t>
            </w:r>
          </w:p>
          <w:p w14:paraId="6DEF7245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s.printStack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15FFAB51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        break;</w:t>
            </w:r>
          </w:p>
          <w:p w14:paraId="0C5C0BC9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    case '/':</w:t>
            </w:r>
          </w:p>
          <w:p w14:paraId="423CCAD4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s.push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(a/b);</w:t>
            </w:r>
          </w:p>
          <w:p w14:paraId="313DF25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("%d/%d = %d\n", a, b, a / b);</w:t>
            </w:r>
          </w:p>
          <w:p w14:paraId="3085FC5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s.printStack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1F2DA909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        break;</w:t>
            </w:r>
          </w:p>
          <w:p w14:paraId="35BA908B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    case '^':</w:t>
            </w:r>
          </w:p>
          <w:p w14:paraId="5147E8E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s.push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((int)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Math.pow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a,b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));</w:t>
            </w:r>
          </w:p>
          <w:p w14:paraId="4EBEDFE7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("%d^%d = %d\n", a, b,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s.Top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0BA06FAC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s.printStack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24E8C94A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        break;</w:t>
            </w:r>
          </w:p>
          <w:p w14:paraId="117EF161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4DFED361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}</w:t>
            </w:r>
          </w:p>
          <w:p w14:paraId="4400127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51D16474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("Result: "+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s.Top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69078E54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1EC24B3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catch(Exception ex) {</w:t>
            </w:r>
          </w:p>
          <w:p w14:paraId="3B48CE5B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ex.getMessage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73213F0A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D7C557F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sc.close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05E8D483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02D643B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33DB9F9A" w14:textId="132FD490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CFA609F" w14:textId="307B32D9" w:rsidR="009040CD" w:rsidRDefault="009040CD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IntStack.java:</w:t>
            </w:r>
          </w:p>
          <w:p w14:paraId="017F11D7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package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stackds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2DC0840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4E3539FF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int[] stack;</w:t>
            </w:r>
          </w:p>
          <w:p w14:paraId="6AFEBA3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int top;</w:t>
            </w:r>
          </w:p>
          <w:p w14:paraId="4939F77D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int capacity;</w:t>
            </w:r>
          </w:p>
          <w:p w14:paraId="4FD862D5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(int size) {</w:t>
            </w:r>
          </w:p>
          <w:p w14:paraId="3B5458DA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stack = new int[size];</w:t>
            </w:r>
          </w:p>
          <w:p w14:paraId="2DE1640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capacity = size;</w:t>
            </w:r>
          </w:p>
          <w:p w14:paraId="3AC67F23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top = -1;</w:t>
            </w:r>
          </w:p>
          <w:p w14:paraId="6C083675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}</w:t>
            </w:r>
          </w:p>
          <w:p w14:paraId="121E110E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void push(int e)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throws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Exception {</w:t>
            </w:r>
          </w:p>
          <w:p w14:paraId="268104F4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isFullStack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 {</w:t>
            </w:r>
          </w:p>
          <w:p w14:paraId="3EA7C754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throw new Exception("Stack is full!");</w:t>
            </w:r>
          </w:p>
          <w:p w14:paraId="4596AE51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0AA3A3C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stack[++top] = e;</w:t>
            </w:r>
          </w:p>
          <w:p w14:paraId="5D88DD59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6A0791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int pop()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throws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Exception {</w:t>
            </w:r>
          </w:p>
          <w:p w14:paraId="35527EC9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isEmptyStack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 {</w:t>
            </w:r>
          </w:p>
          <w:p w14:paraId="38D6C28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throw new Exception("Stack is empty!");</w:t>
            </w:r>
          </w:p>
          <w:p w14:paraId="21F1A94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} </w:t>
            </w:r>
          </w:p>
          <w:p w14:paraId="4EF71840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return stack[top--];</w:t>
            </w:r>
          </w:p>
          <w:p w14:paraId="786A2FD4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CB9DD64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int Top()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throws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Exception {</w:t>
            </w:r>
          </w:p>
          <w:p w14:paraId="216F051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isEmptyStack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()) {</w:t>
            </w:r>
          </w:p>
          <w:p w14:paraId="3B23334D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throw new Exception("Stack is empty!");</w:t>
            </w:r>
          </w:p>
          <w:p w14:paraId="5073D2AF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66668E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return stack[top];</w:t>
            </w:r>
          </w:p>
          <w:p w14:paraId="21D24965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B567060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String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printStack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 {</w:t>
            </w:r>
          </w:p>
          <w:p w14:paraId="5E21CDB1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String s = "[";</w:t>
            </w:r>
          </w:p>
          <w:p w14:paraId="51DCEFB1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if(size()&gt;0) {</w:t>
            </w:r>
          </w:p>
          <w:p w14:paraId="23E444D3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s += stack[0];</w:t>
            </w:r>
          </w:p>
          <w:p w14:paraId="07311F3C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287E657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if(size()&gt;1) {</w:t>
            </w:r>
          </w:p>
          <w:p w14:paraId="329C4B2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        for(int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=1;i&lt;size();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30FC162D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    s += "," + stack[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];</w:t>
            </w:r>
          </w:p>
          <w:p w14:paraId="51EB8241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52F0E38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E54E1A4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return s += "]";</w:t>
            </w:r>
          </w:p>
          <w:p w14:paraId="1961549B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5F773E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boolean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isEmptyStack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 {</w:t>
            </w:r>
          </w:p>
          <w:p w14:paraId="41257A12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return top == -1;</w:t>
            </w:r>
          </w:p>
          <w:p w14:paraId="55C8DDA1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5EB4235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boolean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9040CD">
              <w:rPr>
                <w:rFonts w:ascii="Comic Sans MS" w:eastAsia="Times New Roman" w:hAnsi="Comic Sans MS" w:cs="Times New Roman"/>
                <w:lang w:val="en-IN"/>
              </w:rPr>
              <w:t>isFullStack</w:t>
            </w:r>
            <w:proofErr w:type="spellEnd"/>
            <w:r w:rsidRPr="009040CD">
              <w:rPr>
                <w:rFonts w:ascii="Comic Sans MS" w:eastAsia="Times New Roman" w:hAnsi="Comic Sans MS" w:cs="Times New Roman"/>
                <w:lang w:val="en-IN"/>
              </w:rPr>
              <w:t>() {</w:t>
            </w:r>
          </w:p>
          <w:p w14:paraId="7D57A120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return top == capacity - 1;</w:t>
            </w:r>
          </w:p>
          <w:p w14:paraId="25CD3978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}</w:t>
            </w:r>
          </w:p>
          <w:p w14:paraId="4D227959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9040C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9040CD">
              <w:rPr>
                <w:rFonts w:ascii="Comic Sans MS" w:eastAsia="Times New Roman" w:hAnsi="Comic Sans MS" w:cs="Times New Roman"/>
                <w:lang w:val="en-IN"/>
              </w:rPr>
              <w:t xml:space="preserve"> int size() {</w:t>
            </w:r>
          </w:p>
          <w:p w14:paraId="3E96337C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    return top+1;</w:t>
            </w:r>
          </w:p>
          <w:p w14:paraId="2341E1F5" w14:textId="77777777" w:rsidR="009040CD" w:rsidRPr="009040CD" w:rsidRDefault="009040CD" w:rsidP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A9181E4" w14:textId="79E35E3E" w:rsidR="00E4536C" w:rsidRPr="00E4536C" w:rsidRDefault="009040C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040CD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2DACADFB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875542" w14:textId="77777777" w:rsidR="007E47CF" w:rsidRDefault="00E669F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OUTPUT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 xml:space="preserve">: </w:t>
            </w:r>
          </w:p>
          <w:p w14:paraId="65DEC15B" w14:textId="72DFAAAB" w:rsidR="00E669FD" w:rsidRPr="00A44771" w:rsidRDefault="000A1817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631334DB">
                <v:shape id="Picture 1" o:spid="_x0000_i1026" type="#_x0000_t75" style="width:312.6pt;height:352.2pt;visibility:visible;mso-wrap-style:square">
                  <v:imagedata r:id="rId12" o:title=""/>
                </v:shape>
              </w:pict>
            </w:r>
          </w:p>
        </w:tc>
      </w:tr>
      <w:tr w:rsidR="007E47CF" w:rsidRPr="00A44771" w14:paraId="273DE37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9B3B91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490B28" w14:textId="63A94810" w:rsidR="007E47CF" w:rsidRPr="00A44771" w:rsidRDefault="00F848C4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learned how to implement a stack using an array and use the stack to solve given postfix equations effectively.</w:t>
            </w:r>
          </w:p>
        </w:tc>
      </w:tr>
    </w:tbl>
    <w:p w14:paraId="0C4AF45E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ED6"/>
    <w:multiLevelType w:val="hybridMultilevel"/>
    <w:tmpl w:val="E93C4BC8"/>
    <w:lvl w:ilvl="0" w:tplc="ECA29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44A8"/>
    <w:multiLevelType w:val="hybridMultilevel"/>
    <w:tmpl w:val="2772BE34"/>
    <w:lvl w:ilvl="0" w:tplc="C7A6AB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3C3863"/>
    <w:multiLevelType w:val="hybridMultilevel"/>
    <w:tmpl w:val="44B6898E"/>
    <w:lvl w:ilvl="0" w:tplc="9E883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068A0"/>
    <w:multiLevelType w:val="hybridMultilevel"/>
    <w:tmpl w:val="ECA0571A"/>
    <w:lvl w:ilvl="0" w:tplc="BC386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07A45"/>
    <w:multiLevelType w:val="hybridMultilevel"/>
    <w:tmpl w:val="83FE50A4"/>
    <w:lvl w:ilvl="0" w:tplc="7FDCA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E1BB3"/>
    <w:multiLevelType w:val="hybridMultilevel"/>
    <w:tmpl w:val="16680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C2D4C"/>
    <w:multiLevelType w:val="hybridMultilevel"/>
    <w:tmpl w:val="F55C78C8"/>
    <w:lvl w:ilvl="0" w:tplc="F4028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D258A"/>
    <w:multiLevelType w:val="hybridMultilevel"/>
    <w:tmpl w:val="DFE2971C"/>
    <w:lvl w:ilvl="0" w:tplc="5DC49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95F98"/>
    <w:multiLevelType w:val="hybridMultilevel"/>
    <w:tmpl w:val="8ADA61FA"/>
    <w:lvl w:ilvl="0" w:tplc="B082E444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9" w15:restartNumberingAfterBreak="0">
    <w:nsid w:val="66EE77B9"/>
    <w:multiLevelType w:val="hybridMultilevel"/>
    <w:tmpl w:val="545A8BFE"/>
    <w:lvl w:ilvl="0" w:tplc="29D64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92206"/>
    <w:multiLevelType w:val="hybridMultilevel"/>
    <w:tmpl w:val="3AB0CD64"/>
    <w:lvl w:ilvl="0" w:tplc="F99EEABE">
      <w:start w:val="1"/>
      <w:numFmt w:val="lowerLetter"/>
      <w:lvlText w:val="%1."/>
      <w:lvlJc w:val="left"/>
      <w:pPr>
        <w:ind w:left="9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num w:numId="1" w16cid:durableId="839003591">
    <w:abstractNumId w:val="8"/>
  </w:num>
  <w:num w:numId="2" w16cid:durableId="202986461">
    <w:abstractNumId w:val="10"/>
  </w:num>
  <w:num w:numId="3" w16cid:durableId="271014356">
    <w:abstractNumId w:val="3"/>
  </w:num>
  <w:num w:numId="4" w16cid:durableId="173497208">
    <w:abstractNumId w:val="1"/>
  </w:num>
  <w:num w:numId="5" w16cid:durableId="1035347431">
    <w:abstractNumId w:val="4"/>
  </w:num>
  <w:num w:numId="6" w16cid:durableId="1994487021">
    <w:abstractNumId w:val="6"/>
  </w:num>
  <w:num w:numId="7" w16cid:durableId="2141217954">
    <w:abstractNumId w:val="0"/>
  </w:num>
  <w:num w:numId="8" w16cid:durableId="2111579432">
    <w:abstractNumId w:val="7"/>
  </w:num>
  <w:num w:numId="9" w16cid:durableId="247932219">
    <w:abstractNumId w:val="9"/>
  </w:num>
  <w:num w:numId="10" w16cid:durableId="1286813581">
    <w:abstractNumId w:val="2"/>
  </w:num>
  <w:num w:numId="11" w16cid:durableId="1571505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349F"/>
    <w:rsid w:val="000A1817"/>
    <w:rsid w:val="001A5C89"/>
    <w:rsid w:val="0025115B"/>
    <w:rsid w:val="003E5176"/>
    <w:rsid w:val="00540150"/>
    <w:rsid w:val="005A049E"/>
    <w:rsid w:val="005D349F"/>
    <w:rsid w:val="007634FF"/>
    <w:rsid w:val="007E47CF"/>
    <w:rsid w:val="009040CD"/>
    <w:rsid w:val="00915CD8"/>
    <w:rsid w:val="009933A8"/>
    <w:rsid w:val="00A44771"/>
    <w:rsid w:val="00B5444B"/>
    <w:rsid w:val="00B711C1"/>
    <w:rsid w:val="00D47474"/>
    <w:rsid w:val="00D50564"/>
    <w:rsid w:val="00E4536C"/>
    <w:rsid w:val="00E669FD"/>
    <w:rsid w:val="00F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1919"/>
  <w15:chartTrackingRefBased/>
  <w15:docId w15:val="{EC181E6C-8F75-420A-BBB8-981341B4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5B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character" w:styleId="Hyperlink">
    <w:name w:val="Hyperlink"/>
    <w:uiPriority w:val="99"/>
    <w:unhideWhenUsed/>
    <w:rsid w:val="005D349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D3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DS_template.dotx</Template>
  <TotalTime>212</TotalTime>
  <Pages>9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3</cp:revision>
  <dcterms:created xsi:type="dcterms:W3CDTF">2022-09-14T11:46:00Z</dcterms:created>
  <dcterms:modified xsi:type="dcterms:W3CDTF">2022-11-30T13:07:00Z</dcterms:modified>
  <dc:language>en-IN</dc:language>
</cp:coreProperties>
</file>