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A244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436538F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E6D99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36CD0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311B755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D478CB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EDFD4E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276DB95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71B346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F73308" w14:textId="50D988A9" w:rsidR="007E47CF" w:rsidRPr="00CE22C8" w:rsidRDefault="00CE22C8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3</w:t>
            </w:r>
          </w:p>
        </w:tc>
      </w:tr>
    </w:tbl>
    <w:p w14:paraId="376CD736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294E6A1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8915D2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170602" w14:textId="6F75082F" w:rsidR="007E47CF" w:rsidRPr="00CE22C8" w:rsidRDefault="00CE22C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CE22C8">
              <w:rPr>
                <w:rFonts w:ascii="Comic Sans MS" w:eastAsia="Times New Roman" w:hAnsi="Comic Sans MS" w:cs="Times New Roman"/>
                <w:b/>
                <w:bCs/>
              </w:rPr>
              <w:t>Polynomial addition</w:t>
            </w:r>
          </w:p>
        </w:tc>
      </w:tr>
      <w:tr w:rsidR="007E47CF" w:rsidRPr="00A44771" w14:paraId="26E3B658" w14:textId="77777777" w:rsidTr="00915CD8">
        <w:trPr>
          <w:trHeight w:val="119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0480B3B" w14:textId="30C83F60" w:rsidR="007E47CF" w:rsidRPr="00915CD8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915CD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Program</w:t>
            </w:r>
          </w:p>
        </w:tc>
      </w:tr>
      <w:tr w:rsidR="007E47CF" w:rsidRPr="00A44771" w14:paraId="172DBD65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D714A1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3F22FB" w14:textId="78CA3D88" w:rsidR="007E47CF" w:rsidRPr="00A44771" w:rsidRDefault="00CE22C8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Implement Polynomial addition with 1 variable using a singly linked list.</w:t>
            </w:r>
          </w:p>
        </w:tc>
      </w:tr>
      <w:tr w:rsidR="007E47CF" w:rsidRPr="00A44771" w14:paraId="7A9E9F22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C786BC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88B93C" w14:textId="20CD2BD4" w:rsidR="007E47CF" w:rsidRDefault="00F16C0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What is a Linked List?</w:t>
            </w:r>
          </w:p>
          <w:p w14:paraId="3B2C4F33" w14:textId="77777777" w:rsidR="00F16C08" w:rsidRDefault="00F16C08">
            <w:pPr>
              <w:rPr>
                <w:rFonts w:ascii="Comic Sans MS" w:eastAsia="Times New Roman" w:hAnsi="Comic Sans MS" w:cs="Times New Roman"/>
              </w:rPr>
            </w:pPr>
            <w:r w:rsidRPr="00F16C08">
              <w:rPr>
                <w:rFonts w:ascii="Comic Sans MS" w:eastAsia="Times New Roman" w:hAnsi="Comic Sans MS" w:cs="Times New Roman"/>
              </w:rPr>
              <w:t>A linked list is a data structure used for storing collections of data. A linked list has the following properties</w:t>
            </w:r>
            <w:r>
              <w:rPr>
                <w:rFonts w:ascii="Comic Sans MS" w:eastAsia="Times New Roman" w:hAnsi="Comic Sans MS" w:cs="Times New Roman"/>
              </w:rPr>
              <w:t>:</w:t>
            </w:r>
          </w:p>
          <w:p w14:paraId="30CC498D" w14:textId="3FDBE8C5" w:rsidR="00F16C08" w:rsidRDefault="00F16C08">
            <w:pPr>
              <w:rPr>
                <w:rFonts w:ascii="Comic Sans MS" w:eastAsia="Times New Roman" w:hAnsi="Comic Sans MS" w:cs="Times New Roman"/>
              </w:rPr>
            </w:pPr>
            <w:r w:rsidRPr="00F16C08">
              <w:rPr>
                <w:rFonts w:ascii="Comic Sans MS" w:eastAsia="Times New Roman" w:hAnsi="Comic Sans MS" w:cs="Times New Roman"/>
              </w:rPr>
              <w:t>• Successive elements are connected by pointers</w:t>
            </w:r>
          </w:p>
          <w:p w14:paraId="1BC86DEB" w14:textId="22D91AAD" w:rsidR="00F16C08" w:rsidRDefault="00F16C08">
            <w:pPr>
              <w:rPr>
                <w:rFonts w:ascii="Comic Sans MS" w:eastAsia="Times New Roman" w:hAnsi="Comic Sans MS" w:cs="Times New Roman"/>
              </w:rPr>
            </w:pPr>
            <w:r w:rsidRPr="00F16C08">
              <w:rPr>
                <w:rFonts w:ascii="Comic Sans MS" w:eastAsia="Times New Roman" w:hAnsi="Comic Sans MS" w:cs="Times New Roman"/>
              </w:rPr>
              <w:t>•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F16C08">
              <w:rPr>
                <w:rFonts w:ascii="Comic Sans MS" w:eastAsia="Times New Roman" w:hAnsi="Comic Sans MS" w:cs="Times New Roman"/>
              </w:rPr>
              <w:t xml:space="preserve">The last element points to NULL </w:t>
            </w:r>
          </w:p>
          <w:p w14:paraId="34616AEB" w14:textId="50663B6F" w:rsidR="00F16C08" w:rsidRDefault="00F16C08">
            <w:pPr>
              <w:rPr>
                <w:rFonts w:ascii="Comic Sans MS" w:eastAsia="Times New Roman" w:hAnsi="Comic Sans MS" w:cs="Times New Roman"/>
              </w:rPr>
            </w:pPr>
            <w:r w:rsidRPr="00F16C08">
              <w:rPr>
                <w:rFonts w:ascii="Comic Sans MS" w:eastAsia="Times New Roman" w:hAnsi="Comic Sans MS" w:cs="Times New Roman"/>
              </w:rPr>
              <w:t xml:space="preserve">• Can grow or shrink in size during </w:t>
            </w:r>
            <w:r>
              <w:rPr>
                <w:rFonts w:ascii="Comic Sans MS" w:eastAsia="Times New Roman" w:hAnsi="Comic Sans MS" w:cs="Times New Roman"/>
              </w:rPr>
              <w:t xml:space="preserve">the </w:t>
            </w:r>
            <w:r w:rsidRPr="00F16C08">
              <w:rPr>
                <w:rFonts w:ascii="Comic Sans MS" w:eastAsia="Times New Roman" w:hAnsi="Comic Sans MS" w:cs="Times New Roman"/>
              </w:rPr>
              <w:t xml:space="preserve">execution of a program </w:t>
            </w:r>
          </w:p>
          <w:p w14:paraId="13DC3283" w14:textId="77777777" w:rsidR="00F16C08" w:rsidRDefault="00F16C08">
            <w:pPr>
              <w:rPr>
                <w:rFonts w:ascii="Comic Sans MS" w:eastAsia="Times New Roman" w:hAnsi="Comic Sans MS" w:cs="Times New Roman"/>
              </w:rPr>
            </w:pPr>
            <w:r w:rsidRPr="00F16C08">
              <w:rPr>
                <w:rFonts w:ascii="Comic Sans MS" w:eastAsia="Times New Roman" w:hAnsi="Comic Sans MS" w:cs="Times New Roman"/>
              </w:rPr>
              <w:t xml:space="preserve">• Can be made just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as long as</w:t>
            </w:r>
            <w:proofErr w:type="gramEnd"/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F16C08">
              <w:rPr>
                <w:rFonts w:ascii="Comic Sans MS" w:eastAsia="Times New Roman" w:hAnsi="Comic Sans MS" w:cs="Times New Roman"/>
              </w:rPr>
              <w:t xml:space="preserve">required (until systems memory exhausts) </w:t>
            </w:r>
          </w:p>
          <w:p w14:paraId="7A172E0B" w14:textId="727DA9F3" w:rsidR="00F16C08" w:rsidRDefault="00F16C08">
            <w:pPr>
              <w:rPr>
                <w:rFonts w:ascii="Comic Sans MS" w:eastAsia="Times New Roman" w:hAnsi="Comic Sans MS" w:cs="Times New Roman"/>
              </w:rPr>
            </w:pPr>
            <w:r w:rsidRPr="00F16C08">
              <w:rPr>
                <w:rFonts w:ascii="Comic Sans MS" w:eastAsia="Times New Roman" w:hAnsi="Comic Sans MS" w:cs="Times New Roman"/>
              </w:rPr>
              <w:t xml:space="preserve">• Does not waste memory space (but takes some extra memory for pointers). It allocates memory as </w:t>
            </w:r>
            <w:r>
              <w:rPr>
                <w:rFonts w:ascii="Comic Sans MS" w:eastAsia="Times New Roman" w:hAnsi="Comic Sans MS" w:cs="Times New Roman"/>
              </w:rPr>
              <w:t xml:space="preserve">the </w:t>
            </w:r>
            <w:r w:rsidRPr="00F16C08">
              <w:rPr>
                <w:rFonts w:ascii="Comic Sans MS" w:eastAsia="Times New Roman" w:hAnsi="Comic Sans MS" w:cs="Times New Roman"/>
              </w:rPr>
              <w:t>list grows.</w:t>
            </w:r>
          </w:p>
          <w:p w14:paraId="59EDCE0E" w14:textId="73EEBA1E" w:rsidR="00F16C08" w:rsidRDefault="00F16C0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Diagram of Structure:</w:t>
            </w:r>
          </w:p>
          <w:p w14:paraId="2866FEAC" w14:textId="78DE8254" w:rsidR="00F16C08" w:rsidRPr="00F16C08" w:rsidRDefault="00000000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42CDA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2pt;height:71.4pt;visibility:visible;mso-wrap-style:square">
                  <v:imagedata r:id="rId5" o:title=""/>
                </v:shape>
              </w:pict>
            </w:r>
          </w:p>
          <w:p w14:paraId="4536EB9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329D0EA" w14:textId="77777777" w:rsidR="00F16C08" w:rsidRDefault="00F16C08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F16C08">
              <w:rPr>
                <w:rFonts w:ascii="Comic Sans MS" w:eastAsia="Times New Roman" w:hAnsi="Comic Sans MS" w:cs="Times New Roman"/>
                <w:b/>
                <w:bCs/>
              </w:rPr>
              <w:t>Advantages of Linked Lists</w:t>
            </w:r>
          </w:p>
          <w:p w14:paraId="7431176E" w14:textId="37CC978E" w:rsidR="00F16C08" w:rsidRDefault="00F16C08">
            <w:pPr>
              <w:rPr>
                <w:rFonts w:ascii="Comic Sans MS" w:eastAsia="Times New Roman" w:hAnsi="Comic Sans MS" w:cs="Times New Roman"/>
              </w:rPr>
            </w:pPr>
            <w:r w:rsidRPr="00F16C08">
              <w:rPr>
                <w:rFonts w:ascii="Comic Sans MS" w:eastAsia="Times New Roman" w:hAnsi="Comic Sans MS" w:cs="Times New Roman"/>
              </w:rPr>
              <w:t xml:space="preserve">The advantage of linked lists is that they can be expanded in constant time. To create an array, we must allocate memory for a certain number of elements. To add more elements to the array when full, we must create a new array and copy the old array into the new array. This can take a lot of time. We can prevent this by allocating lots of space initially but then we might allocate more than we need and waste memory. With a linked list, we can start with space for just one </w:t>
            </w:r>
            <w:r w:rsidRPr="00F16C08">
              <w:rPr>
                <w:rFonts w:ascii="Comic Sans MS" w:eastAsia="Times New Roman" w:hAnsi="Comic Sans MS" w:cs="Times New Roman"/>
              </w:rPr>
              <w:lastRenderedPageBreak/>
              <w:t>allocated element and add on new elements easily without the need to do any copying and reallocating.</w:t>
            </w:r>
          </w:p>
          <w:p w14:paraId="2B59396D" w14:textId="131EDC66" w:rsidR="00F75CC3" w:rsidRDefault="00F75CC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Types of Linked Lists:</w:t>
            </w:r>
          </w:p>
          <w:p w14:paraId="21F9E35D" w14:textId="494DB3EF" w:rsidR="00F75CC3" w:rsidRPr="00F75CC3" w:rsidRDefault="00F75CC3" w:rsidP="00F75CC3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F75CC3">
              <w:rPr>
                <w:rFonts w:ascii="Comic Sans MS" w:eastAsia="Times New Roman" w:hAnsi="Comic Sans MS" w:cs="Times New Roman"/>
              </w:rPr>
              <w:t>Singly Linked List</w:t>
            </w:r>
          </w:p>
          <w:p w14:paraId="44FCC2AC" w14:textId="4E865959" w:rsidR="00F75CC3" w:rsidRPr="00F75CC3" w:rsidRDefault="00F75CC3" w:rsidP="00F75CC3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F75CC3">
              <w:rPr>
                <w:rFonts w:ascii="Comic Sans MS" w:eastAsia="Times New Roman" w:hAnsi="Comic Sans MS" w:cs="Times New Roman"/>
              </w:rPr>
              <w:t>Circular Linked List</w:t>
            </w:r>
          </w:p>
          <w:p w14:paraId="131E9309" w14:textId="77E45F22" w:rsidR="00F75CC3" w:rsidRPr="00F75CC3" w:rsidRDefault="00F75CC3" w:rsidP="00F75CC3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F75CC3">
              <w:rPr>
                <w:rFonts w:ascii="Comic Sans MS" w:eastAsia="Times New Roman" w:hAnsi="Comic Sans MS" w:cs="Times New Roman"/>
              </w:rPr>
              <w:t>Doubly Linked List</w:t>
            </w:r>
          </w:p>
          <w:p w14:paraId="0F229317" w14:textId="65C1E8FE" w:rsidR="00F75CC3" w:rsidRPr="00F75CC3" w:rsidRDefault="00F75CC3" w:rsidP="00F75CC3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F75CC3">
              <w:rPr>
                <w:rFonts w:ascii="Comic Sans MS" w:eastAsia="Times New Roman" w:hAnsi="Comic Sans MS" w:cs="Times New Roman"/>
              </w:rPr>
              <w:t>Doubly Circular Linked List</w:t>
            </w:r>
          </w:p>
          <w:p w14:paraId="5B143735" w14:textId="3D8C8E67" w:rsidR="00F75CC3" w:rsidRPr="00F75CC3" w:rsidRDefault="00F75CC3" w:rsidP="00F75CC3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 w:rsidRPr="00F75CC3">
              <w:rPr>
                <w:rFonts w:ascii="Comic Sans MS" w:eastAsia="Times New Roman" w:hAnsi="Comic Sans MS" w:cs="Times New Roman"/>
              </w:rPr>
              <w:t>Generalized Linked List</w:t>
            </w:r>
          </w:p>
          <w:p w14:paraId="77B26612" w14:textId="543FEB3F" w:rsidR="007E47CF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330A3F5" w14:textId="6A67CFAF" w:rsidR="00F75CC3" w:rsidRDefault="00F75CC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Basic Operations of Linked Lists:</w:t>
            </w:r>
          </w:p>
          <w:p w14:paraId="2B974D9C" w14:textId="3C50E955" w:rsidR="00F75CC3" w:rsidRPr="00F75CC3" w:rsidRDefault="00F75CC3" w:rsidP="00F75CC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Insertion:</w:t>
            </w:r>
          </w:p>
          <w:p w14:paraId="1202A95E" w14:textId="27C604D8" w:rsidR="007E47CF" w:rsidRDefault="00F75CC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An element can be inserted at 3 different types of positions in a linked list:</w:t>
            </w:r>
          </w:p>
          <w:p w14:paraId="72B4A45D" w14:textId="4421C57A" w:rsidR="00F75CC3" w:rsidRDefault="00F75CC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250F6">
              <w:rPr>
                <w:rFonts w:ascii="Comic Sans MS" w:eastAsia="Times New Roman" w:hAnsi="Comic Sans MS" w:cs="Times New Roman"/>
                <w:b/>
                <w:bCs/>
              </w:rPr>
              <w:t>Insertion at the Beginning</w:t>
            </w:r>
            <w:r w:rsidR="00FB0AD8"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2647E283" w14:textId="09946A1D" w:rsidR="002250F6" w:rsidRPr="002250F6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4FDB1E1E">
                <v:shape id="_x0000_i1026" type="#_x0000_t75" style="width:339.6pt;height:176.4pt;visibility:visible;mso-wrap-style:square">
                  <v:imagedata r:id="rId6" o:title=""/>
                </v:shape>
              </w:pict>
            </w:r>
          </w:p>
          <w:p w14:paraId="08DA920E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23DDF87A" w14:textId="5EA1C178" w:rsidR="00F75CC3" w:rsidRDefault="00F75CC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250F6">
              <w:rPr>
                <w:rFonts w:ascii="Comic Sans MS" w:eastAsia="Times New Roman" w:hAnsi="Comic Sans MS" w:cs="Times New Roman"/>
                <w:b/>
                <w:bCs/>
              </w:rPr>
              <w:t>Insertion at the end</w:t>
            </w:r>
            <w:r w:rsidR="00FB0AD8"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237435EC" w14:textId="64FC22B6" w:rsidR="002250F6" w:rsidRPr="002250F6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3A5D78D">
                <v:shape id="_x0000_i1027" type="#_x0000_t75" style="width:318pt;height:168.6pt;visibility:visible;mso-wrap-style:square">
                  <v:imagedata r:id="rId7" o:title=""/>
                </v:shape>
              </w:pict>
            </w:r>
          </w:p>
          <w:p w14:paraId="322D2BB3" w14:textId="7E8804DD" w:rsidR="00F75CC3" w:rsidRPr="002250F6" w:rsidRDefault="00F75CC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250F6"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Insertion at any place in between</w:t>
            </w:r>
            <w:r w:rsidR="00FB0AD8"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45F6CFED" w14:textId="2414F7F6" w:rsidR="00F75CC3" w:rsidRDefault="008C6FC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noProof/>
              </w:rPr>
              <w:pict w14:anchorId="2D80DC93">
                <v:shape id="_x0000_i1028" type="#_x0000_t75" style="width:338.4pt;height:252.6pt;visibility:visible;mso-wrap-style:square">
                  <v:imagedata r:id="rId8" o:title=""/>
                </v:shape>
              </w:pict>
            </w:r>
          </w:p>
          <w:p w14:paraId="7F465A40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348E36B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0F4B66A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F465F3C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F421527" w14:textId="5706E9DB" w:rsidR="00F75CC3" w:rsidRDefault="00F75CC3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Deletion:</w:t>
            </w:r>
          </w:p>
          <w:p w14:paraId="1E3E867C" w14:textId="7F445576" w:rsidR="00F75CC3" w:rsidRDefault="00F75CC3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Similarly, </w:t>
            </w:r>
            <w:r w:rsidR="002250F6">
              <w:rPr>
                <w:rFonts w:ascii="Comic Sans MS" w:eastAsia="Times New Roman" w:hAnsi="Comic Sans MS" w:cs="Times New Roman"/>
              </w:rPr>
              <w:t xml:space="preserve">an </w:t>
            </w:r>
            <w:r w:rsidR="00FB0AD8">
              <w:rPr>
                <w:rFonts w:ascii="Comic Sans MS" w:eastAsia="Times New Roman" w:hAnsi="Comic Sans MS" w:cs="Times New Roman"/>
              </w:rPr>
              <w:t>element</w:t>
            </w:r>
            <w:r w:rsidR="002250F6">
              <w:rPr>
                <w:rFonts w:ascii="Comic Sans MS" w:eastAsia="Times New Roman" w:hAnsi="Comic Sans MS" w:cs="Times New Roman"/>
              </w:rPr>
              <w:t xml:space="preserve"> can be deleted at 3 different types of positions:</w:t>
            </w:r>
          </w:p>
          <w:p w14:paraId="57761BAF" w14:textId="567446BB" w:rsidR="002250F6" w:rsidRDefault="002250F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250F6">
              <w:rPr>
                <w:rFonts w:ascii="Comic Sans MS" w:eastAsia="Times New Roman" w:hAnsi="Comic Sans MS" w:cs="Times New Roman"/>
                <w:b/>
                <w:bCs/>
              </w:rPr>
              <w:t xml:space="preserve">Deletion at </w:t>
            </w:r>
            <w:r w:rsidR="00FB0AD8">
              <w:rPr>
                <w:rFonts w:ascii="Comic Sans MS" w:eastAsia="Times New Roman" w:hAnsi="Comic Sans MS" w:cs="Times New Roman"/>
                <w:b/>
                <w:bCs/>
              </w:rPr>
              <w:t xml:space="preserve">the </w:t>
            </w:r>
            <w:r w:rsidRPr="002250F6">
              <w:rPr>
                <w:rFonts w:ascii="Comic Sans MS" w:eastAsia="Times New Roman" w:hAnsi="Comic Sans MS" w:cs="Times New Roman"/>
                <w:b/>
                <w:bCs/>
              </w:rPr>
              <w:t>front</w:t>
            </w:r>
            <w:r w:rsidR="00FB0AD8"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45CA5797" w14:textId="57CDE01A" w:rsidR="00FB0AD8" w:rsidRPr="002250F6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noProof/>
              </w:rPr>
              <w:pict w14:anchorId="4576D807">
                <v:shape id="_x0000_i1029" type="#_x0000_t75" style="width:345pt;height:183pt;visibility:visible;mso-wrap-style:square">
                  <v:imagedata r:id="rId9" o:title=""/>
                </v:shape>
              </w:pict>
            </w:r>
          </w:p>
          <w:p w14:paraId="31F4E150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033B8F09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A0E60CB" w14:textId="77777777" w:rsidR="00FB0AD8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11782174" w14:textId="54A4158D" w:rsidR="002250F6" w:rsidRDefault="002250F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250F6">
              <w:rPr>
                <w:rFonts w:ascii="Comic Sans MS" w:eastAsia="Times New Roman" w:hAnsi="Comic Sans MS" w:cs="Times New Roman"/>
                <w:b/>
                <w:bCs/>
              </w:rPr>
              <w:lastRenderedPageBreak/>
              <w:t>Deletion at End</w:t>
            </w:r>
            <w:r w:rsidR="00FB0AD8"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35DB98D7" w14:textId="104FB6D7" w:rsidR="00FB0AD8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0E5F2C4B">
                <v:shape id="_x0000_i1030" type="#_x0000_t75" style="width:354pt;height:321.6pt;visibility:visible;mso-wrap-style:square">
                  <v:imagedata r:id="rId10" o:title=""/>
                </v:shape>
              </w:pict>
            </w:r>
          </w:p>
          <w:p w14:paraId="7B961C22" w14:textId="77777777" w:rsidR="00FB0AD8" w:rsidRPr="002250F6" w:rsidRDefault="00FB0AD8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220F69E3" w14:textId="5D26072F" w:rsidR="002250F6" w:rsidRDefault="002250F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250F6">
              <w:rPr>
                <w:rFonts w:ascii="Comic Sans MS" w:eastAsia="Times New Roman" w:hAnsi="Comic Sans MS" w:cs="Times New Roman"/>
                <w:b/>
                <w:bCs/>
              </w:rPr>
              <w:t>Deletion from any position in between</w:t>
            </w:r>
            <w:r w:rsidR="00FB0AD8">
              <w:rPr>
                <w:rFonts w:ascii="Comic Sans MS" w:eastAsia="Times New Roman" w:hAnsi="Comic Sans MS" w:cs="Times New Roman"/>
                <w:b/>
                <w:bCs/>
              </w:rPr>
              <w:t>:</w:t>
            </w:r>
          </w:p>
          <w:p w14:paraId="24E7E6AC" w14:textId="754811AC" w:rsidR="002250F6" w:rsidRPr="00881661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0ABB198">
                <v:shape id="_x0000_i1031" type="#_x0000_t75" style="width:296.4pt;height:169.8pt;visibility:visible;mso-wrap-style:square">
                  <v:imagedata r:id="rId11" o:title=""/>
                </v:shape>
              </w:pict>
            </w:r>
          </w:p>
          <w:p w14:paraId="59444CF1" w14:textId="77777777" w:rsidR="00D66392" w:rsidRDefault="00D66392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7B7884E3" w14:textId="77777777" w:rsidR="00D66392" w:rsidRDefault="00D66392">
            <w:pPr>
              <w:rPr>
                <w:rFonts w:ascii="Comic Sans MS" w:eastAsia="Times New Roman" w:hAnsi="Comic Sans MS" w:cs="Times New Roman"/>
                <w:b/>
                <w:bCs/>
                <w:u w:val="single"/>
              </w:rPr>
            </w:pPr>
          </w:p>
          <w:p w14:paraId="5D0EC80E" w14:textId="77777777" w:rsidR="00D66392" w:rsidRDefault="00D66392">
            <w:pPr>
              <w:rPr>
                <w:rFonts w:ascii="Comic Sans MS" w:eastAsia="Times New Roman" w:hAnsi="Comic Sans MS" w:cs="Times New Roman"/>
                <w:b/>
                <w:bCs/>
                <w:u w:val="single"/>
              </w:rPr>
            </w:pPr>
          </w:p>
          <w:p w14:paraId="5DA17BAB" w14:textId="77777777" w:rsidR="00D66392" w:rsidRDefault="00D66392">
            <w:pPr>
              <w:rPr>
                <w:rFonts w:ascii="Comic Sans MS" w:eastAsia="Times New Roman" w:hAnsi="Comic Sans MS" w:cs="Times New Roman"/>
                <w:b/>
                <w:bCs/>
                <w:u w:val="single"/>
              </w:rPr>
            </w:pPr>
          </w:p>
          <w:p w14:paraId="407115C1" w14:textId="1B1DB47A" w:rsidR="00F75CC3" w:rsidRPr="00D66392" w:rsidRDefault="00881661">
            <w:pPr>
              <w:rPr>
                <w:rFonts w:ascii="Comic Sans MS" w:eastAsia="Times New Roman" w:hAnsi="Comic Sans MS" w:cs="Times New Roman"/>
                <w:b/>
                <w:bCs/>
                <w:u w:val="single"/>
              </w:rPr>
            </w:pPr>
            <w:r w:rsidRPr="00D66392">
              <w:rPr>
                <w:rFonts w:ascii="Comic Sans MS" w:eastAsia="Times New Roman" w:hAnsi="Comic Sans MS" w:cs="Times New Roman"/>
                <w:b/>
                <w:bCs/>
                <w:u w:val="single"/>
              </w:rPr>
              <w:lastRenderedPageBreak/>
              <w:t>Applications of Singly Linked List:</w:t>
            </w:r>
          </w:p>
          <w:p w14:paraId="577067A5" w14:textId="315181C6" w:rsidR="00881661" w:rsidRDefault="0088166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Polynomial Addition:</w:t>
            </w:r>
          </w:p>
          <w:p w14:paraId="2144A315" w14:textId="77777777" w:rsidR="00881661" w:rsidRDefault="0088166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A linked list can be used to add 2 polynomial expressions with one variable. </w:t>
            </w:r>
          </w:p>
          <w:p w14:paraId="64EDDE26" w14:textId="77777777" w:rsidR="0076463B" w:rsidRPr="0076463B" w:rsidRDefault="0088166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76463B">
              <w:rPr>
                <w:rFonts w:ascii="Comic Sans MS" w:eastAsia="Times New Roman" w:hAnsi="Comic Sans MS" w:cs="Times New Roman"/>
                <w:b/>
                <w:bCs/>
              </w:rPr>
              <w:t xml:space="preserve">Example: </w:t>
            </w:r>
          </w:p>
          <w:p w14:paraId="1EEC6386" w14:textId="48D04D09" w:rsidR="00881661" w:rsidRPr="00D66392" w:rsidRDefault="00881661">
            <w:pPr>
              <w:rPr>
                <w:rFonts w:ascii="Comic Sans MS" w:eastAsia="Times New Roman" w:hAnsi="Comic Sans MS" w:cs="Times New Roman"/>
                <w:b/>
                <w:bCs/>
                <w:lang w:val="en-IN"/>
              </w:rPr>
            </w:pPr>
            <w:r w:rsidRPr="00D66392">
              <w:rPr>
                <w:rFonts w:ascii="Comic Sans MS" w:eastAsia="Times New Roman" w:hAnsi="Comic Sans MS" w:cs="Times New Roman"/>
                <w:b/>
                <w:bCs/>
              </w:rPr>
              <w:t>(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5x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vertAlign w:val="superscript"/>
                <w:lang w:val="en-IN"/>
              </w:rPr>
              <w:t>3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+ 4x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vertAlign w:val="superscript"/>
                <w:lang w:val="en-IN"/>
              </w:rPr>
              <w:t>2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+ 2</w:t>
            </w:r>
            <w:r w:rsidRPr="00D66392">
              <w:rPr>
                <w:rFonts w:ascii="Comic Sans MS" w:eastAsia="Times New Roman" w:hAnsi="Comic Sans MS" w:cs="Times New Roman"/>
                <w:b/>
                <w:bCs/>
              </w:rPr>
              <w:t>)+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</w:rPr>
              <w:t>(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5x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vertAlign w:val="superscript"/>
                <w:lang w:val="en-IN"/>
              </w:rPr>
              <w:t>1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- 5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</w:rPr>
              <w:t>)</w:t>
            </w:r>
            <w:r w:rsidRPr="00D66392">
              <w:rPr>
                <w:rFonts w:ascii="Comic Sans MS" w:eastAsia="Times New Roman" w:hAnsi="Comic Sans MS" w:cs="Times New Roman"/>
                <w:b/>
                <w:bCs/>
              </w:rPr>
              <w:t xml:space="preserve"> = 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>5x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vertAlign w:val="superscript"/>
                <w:lang w:val="en-IN"/>
              </w:rPr>
              <w:t>3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+ 4x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vertAlign w:val="superscript"/>
                <w:lang w:val="en-IN"/>
              </w:rPr>
              <w:t>2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+ 5x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vertAlign w:val="superscript"/>
                <w:lang w:val="en-IN"/>
              </w:rPr>
              <w:t>1</w:t>
            </w:r>
            <w:r w:rsidR="00D66392" w:rsidRPr="00D66392">
              <w:rPr>
                <w:rFonts w:ascii="Comic Sans MS" w:eastAsia="Times New Roman" w:hAnsi="Comic Sans MS" w:cs="Times New Roman"/>
                <w:b/>
                <w:bCs/>
                <w:lang w:val="en-IN"/>
              </w:rPr>
              <w:t xml:space="preserve"> - 3</w:t>
            </w:r>
          </w:p>
          <w:p w14:paraId="7C844D83" w14:textId="7A281CF8" w:rsidR="007E47CF" w:rsidRPr="00D66392" w:rsidRDefault="0076463B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fldChar w:fldCharType="begin"/>
            </w:r>
            <w:r>
              <w:instrText xml:space="preserve"> INCLUDEPICTURE "https://media.geeksforgeeks.org/wp-content/uploads/Addition-of-two-polynomial.png"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"https://media.geeksforgeeks.org/wp-content/uploads/Addition-of-two-polynomial.png" \* MERGEFORMATINET </w:instrText>
            </w:r>
            <w:r w:rsidR="00000000">
              <w:fldChar w:fldCharType="separate"/>
            </w:r>
            <w:r w:rsidR="008C6FC6">
              <w:pict w14:anchorId="34C4FECA">
                <v:shape id="_x0000_i1032" type="#_x0000_t75" alt="Addition-of-two-polynomial" style="width:311.4pt;height:215.4pt">
                  <v:imagedata r:id="rId12" r:href="rId13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</w:tc>
      </w:tr>
      <w:tr w:rsidR="007E47CF" w:rsidRPr="00A44771" w14:paraId="65BEC256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4BE7FE" w14:textId="77777777" w:rsidR="007E47CF" w:rsidRPr="00A44771" w:rsidRDefault="00E669FD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ALGORITHM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194F16" w14:textId="50E34167" w:rsidR="007E47CF" w:rsidRPr="008C6FC6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Class Polynomial:</w:t>
            </w:r>
          </w:p>
          <w:p w14:paraId="44FBE0EC" w14:textId="1B0BF644" w:rsidR="007E47CF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</w:t>
            </w:r>
            <w:r w:rsidRPr="008C6FC6">
              <w:rPr>
                <w:rFonts w:ascii="Comic Sans MS" w:eastAsia="Times New Roman" w:hAnsi="Comic Sans MS" w:cs="Times New Roman"/>
                <w:b/>
                <w:bCs/>
              </w:rPr>
              <w:t>Subclass Node:</w:t>
            </w:r>
          </w:p>
          <w:p w14:paraId="46081DA2" w14:textId="77777777" w:rsidR="008C6FC6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    Members:</w:t>
            </w:r>
          </w:p>
          <w:p w14:paraId="34F3568F" w14:textId="12EA4B29" w:rsidR="008C6FC6" w:rsidRDefault="008C6FC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int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coeff,exp</w:t>
            </w:r>
            <w:proofErr w:type="spellEnd"/>
          </w:p>
          <w:p w14:paraId="4152326B" w14:textId="12D212D1" w:rsidR="008C6FC6" w:rsidRDefault="008C6FC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Node next</w:t>
            </w:r>
          </w:p>
          <w:p w14:paraId="2028A73B" w14:textId="411D0262" w:rsidR="008C6FC6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Constructor:</w:t>
            </w:r>
          </w:p>
          <w:p w14:paraId="10F150A2" w14:textId="2B7527BD" w:rsidR="008C6FC6" w:rsidRDefault="008C6FC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   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this.exp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= exp</w:t>
            </w:r>
          </w:p>
          <w:p w14:paraId="1987BBE4" w14:textId="033463C9" w:rsidR="008C6FC6" w:rsidRDefault="008C6FC6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this.coeff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=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coeff</w:t>
            </w:r>
            <w:proofErr w:type="spellEnd"/>
          </w:p>
          <w:p w14:paraId="680F51D4" w14:textId="76614A4C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next = null</w:t>
            </w:r>
          </w:p>
          <w:p w14:paraId="0D6C2CDD" w14:textId="7FA04144" w:rsidR="002356DF" w:rsidRDefault="002356D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>InsertAtEnd Method:</w:t>
            </w:r>
          </w:p>
          <w:p w14:paraId="41F4D9CE" w14:textId="4A907D8A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</w:t>
            </w:r>
            <w:r w:rsidR="004F33C7">
              <w:rPr>
                <w:rFonts w:ascii="Comic Sans MS" w:eastAsia="Times New Roman" w:hAnsi="Comic Sans MS" w:cs="Times New Roman"/>
              </w:rPr>
              <w:t>Initialize newnode of type Node</w:t>
            </w:r>
          </w:p>
          <w:p w14:paraId="7F13A0EF" w14:textId="1F120144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Node current = head</w:t>
            </w:r>
          </w:p>
          <w:p w14:paraId="10C74B72" w14:textId="7EC598EC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If head==null:</w:t>
            </w:r>
          </w:p>
          <w:p w14:paraId="7D889542" w14:textId="4D7C72A1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head = newnode</w:t>
            </w:r>
          </w:p>
          <w:p w14:paraId="3A46775C" w14:textId="0DBCDD08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else </w:t>
            </w:r>
          </w:p>
          <w:p w14:paraId="217841D1" w14:textId="6D10D51A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while current.next is not null</w:t>
            </w:r>
          </w:p>
          <w:p w14:paraId="39CC37E3" w14:textId="23B4483A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do current = current.next</w:t>
            </w:r>
          </w:p>
          <w:p w14:paraId="56439A7B" w14:textId="5D47FED3" w:rsidR="002356DF" w:rsidRP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lastRenderedPageBreak/>
              <w:t xml:space="preserve">    current.next = newnode</w:t>
            </w:r>
          </w:p>
          <w:p w14:paraId="533262DD" w14:textId="0048CA17" w:rsidR="002356DF" w:rsidRDefault="002356DF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PrintList Method:</w:t>
            </w:r>
          </w:p>
          <w:p w14:paraId="037D7939" w14:textId="23BDEC43" w:rsid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</w:t>
            </w:r>
            <w:r>
              <w:rPr>
                <w:rFonts w:ascii="Comic Sans MS" w:eastAsia="Times New Roman" w:hAnsi="Comic Sans MS" w:cs="Times New Roman"/>
              </w:rPr>
              <w:t>Initialize String s</w:t>
            </w:r>
          </w:p>
          <w:p w14:paraId="481D90BE" w14:textId="3B75E7F0" w:rsidR="002356DF" w:rsidRPr="002356DF" w:rsidRDefault="002356D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Traverse LinkedList and add all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coeffs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&amp; exp to the string with proper formatting</w:t>
            </w:r>
          </w:p>
          <w:p w14:paraId="3E3E2646" w14:textId="714F2604" w:rsidR="008C6FC6" w:rsidRDefault="008C6FC6">
            <w:pPr>
              <w:rPr>
                <w:rFonts w:ascii="Comic Sans MS" w:eastAsia="Times New Roman" w:hAnsi="Comic Sans MS" w:cs="Times New Roman"/>
              </w:rPr>
            </w:pPr>
          </w:p>
          <w:p w14:paraId="04725873" w14:textId="38E282D9" w:rsidR="008C6FC6" w:rsidRDefault="008C6FC6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Class PolyAdd:</w:t>
            </w:r>
          </w:p>
          <w:p w14:paraId="64C296DF" w14:textId="1DE9C377" w:rsidR="008C6FC6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   </w:t>
            </w:r>
            <w:r>
              <w:rPr>
                <w:rFonts w:ascii="Comic Sans MS" w:eastAsia="Times New Roman" w:hAnsi="Comic Sans MS" w:cs="Times New Roman"/>
              </w:rPr>
              <w:t>Initialize 3 objects of Polynomial class: p1,p2,p3</w:t>
            </w:r>
          </w:p>
          <w:p w14:paraId="2BFC5CB6" w14:textId="4D0F163C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Int n,m.,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coeff,exp</w:t>
            </w:r>
            <w:proofErr w:type="spellEnd"/>
          </w:p>
          <w:p w14:paraId="56D4D1BD" w14:textId="21972E85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Input 1</w:t>
            </w:r>
            <w:r w:rsidRPr="004F33C7">
              <w:rPr>
                <w:rFonts w:ascii="Comic Sans MS" w:eastAsia="Times New Roman" w:hAnsi="Comic Sans MS" w:cs="Times New Roman"/>
                <w:vertAlign w:val="superscript"/>
              </w:rPr>
              <w:t>st</w:t>
            </w:r>
            <w:r>
              <w:rPr>
                <w:rFonts w:ascii="Comic Sans MS" w:eastAsia="Times New Roman" w:hAnsi="Comic Sans MS" w:cs="Times New Roman"/>
              </w:rPr>
              <w:t xml:space="preserve"> polynomial from user and store in p1</w:t>
            </w:r>
          </w:p>
          <w:p w14:paraId="3FE079F6" w14:textId="5CF8C0C2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Input 2</w:t>
            </w:r>
            <w:r w:rsidRPr="004F33C7">
              <w:rPr>
                <w:rFonts w:ascii="Comic Sans MS" w:eastAsia="Times New Roman" w:hAnsi="Comic Sans MS" w:cs="Times New Roman"/>
                <w:vertAlign w:val="superscript"/>
              </w:rPr>
              <w:t>nd</w:t>
            </w:r>
            <w:r>
              <w:rPr>
                <w:rFonts w:ascii="Comic Sans MS" w:eastAsia="Times New Roman" w:hAnsi="Comic Sans MS" w:cs="Times New Roman"/>
              </w:rPr>
              <w:t xml:space="preserve"> polynomial from user and store in p2</w:t>
            </w:r>
          </w:p>
          <w:p w14:paraId="4E07CBB6" w14:textId="4BC65602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Initialize 2 Node pointers: temp1 &amp; temp2</w:t>
            </w:r>
          </w:p>
          <w:p w14:paraId="12DE6924" w14:textId="2F70C868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While temp1 != null and temp2 != null:</w:t>
            </w:r>
          </w:p>
          <w:p w14:paraId="14C50D0F" w14:textId="24CCAB5F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If temp1.exp == temp2.exp</w:t>
            </w:r>
          </w:p>
          <w:p w14:paraId="5AD71594" w14:textId="330D8D12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   Add both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coeff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and store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res,exp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in p3</w:t>
            </w:r>
          </w:p>
          <w:p w14:paraId="1F1B2772" w14:textId="75C922F0" w:rsidR="004F33C7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Else if </w:t>
            </w:r>
            <w:r>
              <w:rPr>
                <w:rFonts w:ascii="Comic Sans MS" w:eastAsia="Times New Roman" w:hAnsi="Comic Sans MS" w:cs="Times New Roman"/>
              </w:rPr>
              <w:t xml:space="preserve">temp1.exp </w:t>
            </w:r>
            <w:r>
              <w:rPr>
                <w:rFonts w:ascii="Comic Sans MS" w:eastAsia="Times New Roman" w:hAnsi="Comic Sans MS" w:cs="Times New Roman"/>
              </w:rPr>
              <w:t>&gt;</w:t>
            </w:r>
            <w:r>
              <w:rPr>
                <w:rFonts w:ascii="Comic Sans MS" w:eastAsia="Times New Roman" w:hAnsi="Comic Sans MS" w:cs="Times New Roman"/>
              </w:rPr>
              <w:t xml:space="preserve"> temp2.exp</w:t>
            </w:r>
            <w:r w:rsidR="004455C7">
              <w:rPr>
                <w:rFonts w:ascii="Comic Sans MS" w:eastAsia="Times New Roman" w:hAnsi="Comic Sans MS" w:cs="Times New Roman"/>
              </w:rPr>
              <w:t>:</w:t>
            </w:r>
          </w:p>
          <w:p w14:paraId="404E3FB5" w14:textId="6C1BE4DD" w:rsidR="004455C7" w:rsidRDefault="004455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    Add temp1(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coeff,exp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) to p3</w:t>
            </w:r>
          </w:p>
          <w:p w14:paraId="0527D9D7" w14:textId="7B19E6B3" w:rsidR="004455C7" w:rsidRPr="004F33C7" w:rsidRDefault="004455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    temp1 = temp1.next</w:t>
            </w:r>
          </w:p>
          <w:p w14:paraId="0DF0A729" w14:textId="522CD79F" w:rsidR="007E47CF" w:rsidRPr="00A44771" w:rsidRDefault="004F33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</w:t>
            </w:r>
            <w:r w:rsidR="004455C7">
              <w:rPr>
                <w:rFonts w:ascii="Comic Sans MS" w:eastAsia="Times New Roman" w:hAnsi="Comic Sans MS" w:cs="Times New Roman"/>
              </w:rPr>
              <w:t>Else:</w:t>
            </w:r>
          </w:p>
          <w:p w14:paraId="6F85DE45" w14:textId="0152B504" w:rsidR="004455C7" w:rsidRDefault="004455C7" w:rsidP="004455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    </w:t>
            </w:r>
            <w:r>
              <w:rPr>
                <w:rFonts w:ascii="Comic Sans MS" w:eastAsia="Times New Roman" w:hAnsi="Comic Sans MS" w:cs="Times New Roman"/>
              </w:rPr>
              <w:t>Add temp</w:t>
            </w:r>
            <w:r>
              <w:rPr>
                <w:rFonts w:ascii="Comic Sans MS" w:eastAsia="Times New Roman" w:hAnsi="Comic Sans MS" w:cs="Times New Roman"/>
              </w:rPr>
              <w:t>2</w:t>
            </w:r>
            <w:r>
              <w:rPr>
                <w:rFonts w:ascii="Comic Sans MS" w:eastAsia="Times New Roman" w:hAnsi="Comic Sans MS" w:cs="Times New Roman"/>
              </w:rPr>
              <w:t>(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coeff,exp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) to p3</w:t>
            </w:r>
          </w:p>
          <w:p w14:paraId="6449992C" w14:textId="078D1D58" w:rsidR="007E47CF" w:rsidRPr="00A44771" w:rsidRDefault="004455C7" w:rsidP="004455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         </w:t>
            </w:r>
            <w:r>
              <w:rPr>
                <w:rFonts w:ascii="Comic Sans MS" w:eastAsia="Times New Roman" w:hAnsi="Comic Sans MS" w:cs="Times New Roman"/>
              </w:rPr>
              <w:t>T</w:t>
            </w:r>
            <w:r>
              <w:rPr>
                <w:rFonts w:ascii="Comic Sans MS" w:eastAsia="Times New Roman" w:hAnsi="Comic Sans MS" w:cs="Times New Roman"/>
              </w:rPr>
              <w:t>emp</w:t>
            </w:r>
            <w:r>
              <w:rPr>
                <w:rFonts w:ascii="Comic Sans MS" w:eastAsia="Times New Roman" w:hAnsi="Comic Sans MS" w:cs="Times New Roman"/>
              </w:rPr>
              <w:t>2</w:t>
            </w:r>
            <w:r>
              <w:rPr>
                <w:rFonts w:ascii="Comic Sans MS" w:eastAsia="Times New Roman" w:hAnsi="Comic Sans MS" w:cs="Times New Roman"/>
              </w:rPr>
              <w:t xml:space="preserve"> = temp</w:t>
            </w:r>
            <w:r>
              <w:rPr>
                <w:rFonts w:ascii="Comic Sans MS" w:eastAsia="Times New Roman" w:hAnsi="Comic Sans MS" w:cs="Times New Roman"/>
              </w:rPr>
              <w:t>2</w:t>
            </w:r>
            <w:r>
              <w:rPr>
                <w:rFonts w:ascii="Comic Sans MS" w:eastAsia="Times New Roman" w:hAnsi="Comic Sans MS" w:cs="Times New Roman"/>
              </w:rPr>
              <w:t>.next</w:t>
            </w:r>
          </w:p>
          <w:p w14:paraId="76861F8C" w14:textId="0F3B2F74" w:rsidR="007E47CF" w:rsidRDefault="004455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      Print p3 as solution</w:t>
            </w:r>
          </w:p>
          <w:p w14:paraId="776DD62F" w14:textId="77263138" w:rsidR="004455C7" w:rsidRPr="00A44771" w:rsidRDefault="004455C7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End</w:t>
            </w:r>
          </w:p>
          <w:p w14:paraId="127533A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54B2F7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06898A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7B465B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EAF797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CD3D5D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791BF02F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32508E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</w:t>
            </w:r>
            <w:r w:rsidR="00E669FD">
              <w:rPr>
                <w:rFonts w:ascii="Comic Sans MS" w:eastAsia="Times New Roman" w:hAnsi="Comic Sans MS" w:cs="Times New Roman"/>
                <w:b/>
              </w:rPr>
              <w:t>BLEM SOLVING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494655" w14:textId="2BEF6435" w:rsidR="007E47CF" w:rsidRPr="00A44771" w:rsidRDefault="00EF3B6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4FF7DCE9">
                <v:shape id="_x0000_i1034" type="#_x0000_t75" style="width:340.2pt;height:366.6pt">
                  <v:imagedata r:id="rId14" o:title=""/>
                </v:shape>
              </w:pict>
            </w:r>
          </w:p>
        </w:tc>
      </w:tr>
      <w:tr w:rsidR="007E47CF" w:rsidRPr="00A44771" w14:paraId="3269628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DA3BF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10806D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Scanner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D1BD8F3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Polynomial {</w:t>
            </w:r>
          </w:p>
          <w:p w14:paraId="205EA5CA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Node {</w:t>
            </w:r>
          </w:p>
          <w:p w14:paraId="6A0B031B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43832303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exp;</w:t>
            </w:r>
            <w:proofErr w:type="gramEnd"/>
          </w:p>
          <w:p w14:paraId="18E2FBC4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Node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next;</w:t>
            </w:r>
            <w:proofErr w:type="gramEnd"/>
          </w:p>
          <w:p w14:paraId="56E1413A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Node(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, int exp) {</w:t>
            </w:r>
          </w:p>
          <w:p w14:paraId="1A9042A9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B5A192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this.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exp;</w:t>
            </w:r>
            <w:proofErr w:type="gramEnd"/>
          </w:p>
          <w:p w14:paraId="3A8392C8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next =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null;</w:t>
            </w:r>
            <w:proofErr w:type="gramEnd"/>
          </w:p>
          <w:p w14:paraId="64A2E389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7FFF9A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219515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Node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head;</w:t>
            </w:r>
            <w:proofErr w:type="gramEnd"/>
          </w:p>
          <w:p w14:paraId="70513523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getCoeff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Node node) {</w:t>
            </w:r>
          </w:p>
          <w:p w14:paraId="7670801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return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node.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54EDEBDC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67E2F1D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getExp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Node node) {</w:t>
            </w:r>
          </w:p>
          <w:p w14:paraId="71E23D5B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return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node.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F58B363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8E6A30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insertAtEnd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, int exp) {</w:t>
            </w:r>
          </w:p>
          <w:p w14:paraId="2308F0A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Node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Node(</w:t>
            </w:r>
            <w:proofErr w:type="spellStart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, exp);</w:t>
            </w:r>
          </w:p>
          <w:p w14:paraId="2904F77C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Node current =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head;</w:t>
            </w:r>
            <w:proofErr w:type="gramEnd"/>
          </w:p>
          <w:p w14:paraId="3E970818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if (head == null) {</w:t>
            </w:r>
          </w:p>
          <w:p w14:paraId="431E557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head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7DC17A69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 else {</w:t>
            </w:r>
          </w:p>
          <w:p w14:paraId="0282199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while (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!= null) {</w:t>
            </w:r>
          </w:p>
          <w:p w14:paraId="541C6AAE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current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1357139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5A458AA5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newNode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8E4CE35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CC7A12B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17EC743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String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printList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07AF2A9D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String s = "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";</w:t>
            </w:r>
            <w:proofErr w:type="gramEnd"/>
          </w:p>
          <w:p w14:paraId="66027145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Node current =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head;</w:t>
            </w:r>
            <w:proofErr w:type="gramEnd"/>
          </w:p>
          <w:p w14:paraId="06C052AA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while (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 !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= null) {</w:t>
            </w:r>
          </w:p>
          <w:p w14:paraId="1B2FFB22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if(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==0) {</w:t>
            </w:r>
          </w:p>
          <w:p w14:paraId="1AC203B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s+=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016794D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} else {</w:t>
            </w:r>
          </w:p>
          <w:p w14:paraId="19383A52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s +=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+"x^"+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+(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!=null?"+":"");</w:t>
            </w:r>
          </w:p>
          <w:p w14:paraId="1D2209D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DE17EB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current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current.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EC5F524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B5A1954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return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s;</w:t>
            </w:r>
            <w:proofErr w:type="gramEnd"/>
          </w:p>
          <w:p w14:paraId="2A8A8EA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08F35B2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310BBAC4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PolyAdd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2A08C78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2DDB1CB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Scanner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9EAA6A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Polynomial p1 = new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Polynomial(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A081149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Polynomial p2 = new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Polynomial(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28BF55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Polynomial p3 = new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Polynomial(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E4FB99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n,m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,coeff,exp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38F851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("Enter the no. of terms in 1st polynomial: "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3F07AED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n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BA88DD8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4C5676B4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("Enter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&amp; exp: "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C14AC1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0199F08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exp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61F6B8BE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1.insertAtEnd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, exp);</w:t>
            </w:r>
          </w:p>
          <w:p w14:paraId="511A2BC3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40DB06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("Enter the no. of terms in 2nd polynomial: "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C355415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m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34E77C6D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m;i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2F9D306C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("Enter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&amp; exp: "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C577C5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034B19E3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    exp =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sc.nextInt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32CD6FA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2.insertAtEnd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coeff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, exp);</w:t>
            </w:r>
          </w:p>
          <w:p w14:paraId="1A4039E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2CF9E78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("1st polynomial: "+p1.printList()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A33D7A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("2nd polynomial: "+p2.printList()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1E4B83A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Polynomial.Node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temp1 =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head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E7C3009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Polynomial.Node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temp2 =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head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D4B8E22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while (temp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1 !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= null &amp;&amp; temp2 != null) {</w:t>
            </w:r>
          </w:p>
          <w:p w14:paraId="1698761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if (temp1.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== temp2.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71F5F0C4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3.insertAtEnd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+ temp2.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, 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3228EC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temp1 = temp1.</w:t>
            </w:r>
            <w:proofErr w:type="gram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5FCD5B9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temp2 = temp2.</w:t>
            </w:r>
            <w:proofErr w:type="gram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643E7E4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} else if (temp1.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 &gt; temp2.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4C7F47E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3.insertAtEnd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, 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9F6482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temp1 = temp1.</w:t>
            </w:r>
            <w:proofErr w:type="gram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83AD4D7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} else {</w:t>
            </w:r>
          </w:p>
          <w:p w14:paraId="5403F952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3.insertAtEnd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(temp2.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, temp2.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780A7FD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    temp2 = temp2.</w:t>
            </w:r>
            <w:proofErr w:type="gram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5DB96FA6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2DFD0BD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5FBD384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while(temp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1!=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null) {</w:t>
            </w:r>
          </w:p>
          <w:p w14:paraId="792627C8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3.insertAtEnd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, temp1.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7D111E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temp1 = temp1.</w:t>
            </w:r>
            <w:proofErr w:type="gram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3AA79FB5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BA6BAB8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while(temp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2!=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null) {</w:t>
            </w:r>
          </w:p>
          <w:p w14:paraId="5656081F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p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3.insertAtEnd</w:t>
            </w:r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(temp2.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coeff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, temp2.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exp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D8280F4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    temp2 = temp2.</w:t>
            </w:r>
            <w:proofErr w:type="gramStart"/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next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5299D58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72A06690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2743DA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2743DA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2743DA">
              <w:rPr>
                <w:rFonts w:ascii="Comic Sans MS" w:eastAsia="Times New Roman" w:hAnsi="Comic Sans MS" w:cs="Times New Roman"/>
                <w:lang w:val="en-IN"/>
              </w:rPr>
              <w:t>("Solution: "+p3.printList()</w:t>
            </w:r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E8BA511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proofErr w:type="gramStart"/>
            <w:r w:rsidRPr="002743DA">
              <w:rPr>
                <w:rFonts w:ascii="Comic Sans MS" w:eastAsia="Times New Roman" w:hAnsi="Comic Sans MS" w:cs="Times New Roman"/>
                <w:lang w:val="en-IN"/>
              </w:rPr>
              <w:t>sc.close</w:t>
            </w:r>
            <w:proofErr w:type="spellEnd"/>
            <w:proofErr w:type="gramEnd"/>
            <w:r w:rsidRPr="002743DA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E482F4E" w14:textId="77777777" w:rsidR="002743DA" w:rsidRPr="002743DA" w:rsidRDefault="002743DA" w:rsidP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2939289" w14:textId="1F1BF0BC" w:rsidR="007E47CF" w:rsidRPr="002743DA" w:rsidRDefault="002743DA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2743DA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20D04D1D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F640FF" w14:textId="77777777" w:rsidR="007E47CF" w:rsidRDefault="00E669FD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lastRenderedPageBreak/>
              <w:t>OUTPUT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 xml:space="preserve">: </w:t>
            </w:r>
          </w:p>
          <w:p w14:paraId="75282996" w14:textId="0B5F63F6" w:rsidR="00E669FD" w:rsidRPr="00A44771" w:rsidRDefault="008C6FC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5CDFA8E6">
                <v:shape id="Picture 1" o:spid="_x0000_i1033" type="#_x0000_t75" style="width:402.6pt;height:225.6pt;visibility:visible;mso-wrap-style:square">
                  <v:imagedata r:id="rId15" o:title=""/>
                </v:shape>
              </w:pict>
            </w:r>
          </w:p>
        </w:tc>
      </w:tr>
      <w:tr w:rsidR="007E47CF" w:rsidRPr="00A44771" w14:paraId="3910E1D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2B217B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B0649D" w14:textId="665213E6" w:rsidR="007E47CF" w:rsidRPr="00A44771" w:rsidRDefault="00F31D82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experiment, we learnt how to implement the polynomial addition of 2 polynomial expressions (1 variable) using a singly linked list data structure in java </w:t>
            </w:r>
          </w:p>
        </w:tc>
      </w:tr>
    </w:tbl>
    <w:p w14:paraId="57B47986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E51"/>
    <w:multiLevelType w:val="hybridMultilevel"/>
    <w:tmpl w:val="822E863E"/>
    <w:lvl w:ilvl="0" w:tplc="5C161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72B9"/>
    <w:multiLevelType w:val="hybridMultilevel"/>
    <w:tmpl w:val="4C54C5C4"/>
    <w:lvl w:ilvl="0" w:tplc="6AEC4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252774">
    <w:abstractNumId w:val="0"/>
  </w:num>
  <w:num w:numId="2" w16cid:durableId="171797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2C8"/>
    <w:rsid w:val="002250F6"/>
    <w:rsid w:val="002356DF"/>
    <w:rsid w:val="002743DA"/>
    <w:rsid w:val="004455C7"/>
    <w:rsid w:val="004A36A8"/>
    <w:rsid w:val="004F33C7"/>
    <w:rsid w:val="0076463B"/>
    <w:rsid w:val="007E47CF"/>
    <w:rsid w:val="00881661"/>
    <w:rsid w:val="008C6FC6"/>
    <w:rsid w:val="00915CD8"/>
    <w:rsid w:val="009933A8"/>
    <w:rsid w:val="00996AF5"/>
    <w:rsid w:val="00A44771"/>
    <w:rsid w:val="00B5444B"/>
    <w:rsid w:val="00CE22C8"/>
    <w:rsid w:val="00D66392"/>
    <w:rsid w:val="00E669FD"/>
    <w:rsid w:val="00EF3B6F"/>
    <w:rsid w:val="00F16C08"/>
    <w:rsid w:val="00F31D82"/>
    <w:rsid w:val="00F75CC3"/>
    <w:rsid w:val="00FB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22787"/>
  <w15:chartTrackingRefBased/>
  <w15:docId w15:val="{9A2DA0C7-8A32-40CB-9117-498F63DA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C7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392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D66392"/>
    <w:rPr>
      <w:rFonts w:ascii="Courier New" w:hAnsi="Courier New" w:cs="Mangal"/>
      <w:color w:val="00000A"/>
      <w:szCs w:val="18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s://media.geeksforgeeks.org/wp-content/uploads/Addition-of-two-polynomial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DS_template.dotx</Template>
  <TotalTime>136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4</cp:revision>
  <dcterms:created xsi:type="dcterms:W3CDTF">2022-09-26T11:36:00Z</dcterms:created>
  <dcterms:modified xsi:type="dcterms:W3CDTF">2022-09-27T04:22:00Z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e7996d4e-7102-4c85-9d03-8774e42d2915</vt:lpwstr>
  </property>
</Properties>
</file>