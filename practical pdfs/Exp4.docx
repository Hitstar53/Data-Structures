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C814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181AC41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0C57F9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97A17C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0FCBD35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E1D9CF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6DB529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0B00EF6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787F17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B042D6" w14:textId="36F82980" w:rsidR="007E47CF" w:rsidRPr="00E46449" w:rsidRDefault="00E46449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4</w:t>
            </w:r>
          </w:p>
        </w:tc>
      </w:tr>
    </w:tbl>
    <w:p w14:paraId="3DECE5DC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51DCE5A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3AFF8A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6A2A13" w14:textId="35475791" w:rsidR="007E47CF" w:rsidRPr="00E46449" w:rsidRDefault="00E46449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Doubly Linked List - </w:t>
            </w:r>
            <w:r w:rsidRPr="00E46449">
              <w:rPr>
                <w:rFonts w:ascii="Comic Sans MS" w:eastAsia="Times New Roman" w:hAnsi="Comic Sans MS" w:cs="Times New Roman"/>
                <w:b/>
                <w:bCs/>
              </w:rPr>
              <w:t>insert &amp; delete operations</w:t>
            </w:r>
          </w:p>
        </w:tc>
      </w:tr>
      <w:tr w:rsidR="007E47CF" w:rsidRPr="00A44771" w14:paraId="7779D807" w14:textId="77777777" w:rsidTr="00915CD8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26428B1" w14:textId="5FCCF0EB" w:rsidR="007E47CF" w:rsidRPr="00915CD8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915CD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</w:t>
            </w:r>
          </w:p>
        </w:tc>
      </w:tr>
      <w:tr w:rsidR="007E47CF" w:rsidRPr="00A44771" w14:paraId="2982689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617A8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A776B8" w14:textId="1542B202" w:rsidR="007E47CF" w:rsidRPr="00A44771" w:rsidRDefault="00E46449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Perform insert &amp; delete operations on doubly linked list. Take position as input from the user and make functions for left/right specific insertion/deletion.</w:t>
            </w:r>
          </w:p>
        </w:tc>
      </w:tr>
      <w:tr w:rsidR="007E47CF" w:rsidRPr="00A44771" w14:paraId="7699E7A9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F2D9CC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9A2D65" w14:textId="08D3985A" w:rsidR="007E47CF" w:rsidRPr="00896623" w:rsidRDefault="00E46449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</w:pPr>
            <w:r w:rsidRPr="00896623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  <w:t>Doubly Linked List (DLL)</w:t>
            </w:r>
          </w:p>
          <w:p w14:paraId="38885D75" w14:textId="303A87BA" w:rsidR="00E46449" w:rsidRDefault="00896623">
            <w:pPr>
              <w:rPr>
                <w:rFonts w:ascii="Comic Sans MS" w:eastAsia="Times New Roman" w:hAnsi="Comic Sans MS" w:cs="Times New Roman"/>
              </w:rPr>
            </w:pPr>
            <w:r w:rsidRPr="00896623">
              <w:rPr>
                <w:rFonts w:ascii="Comic Sans MS" w:eastAsia="Times New Roman" w:hAnsi="Comic Sans MS" w:cs="Times New Roman"/>
              </w:rPr>
              <w:t>A Doubly Linked List (DLL) contains an extra pointer, typically called the previous pointer, together with the next pointer and data which are there in the singly linked list.</w:t>
            </w:r>
          </w:p>
          <w:p w14:paraId="5075B652" w14:textId="46E53FB1" w:rsidR="00896623" w:rsidRDefault="0089662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896623">
              <w:rPr>
                <w:rFonts w:ascii="Comic Sans MS" w:eastAsia="Times New Roman" w:hAnsi="Comic Sans MS" w:cs="Times New Roman"/>
                <w:b/>
                <w:bCs/>
              </w:rPr>
              <w:t>Structure:</w:t>
            </w:r>
          </w:p>
          <w:p w14:paraId="63C951AD" w14:textId="5D0B0857" w:rsidR="00896623" w:rsidRPr="00896623" w:rsidRDefault="0089662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896623">
              <w:rPr>
                <w:rFonts w:ascii="Comic Sans MS" w:eastAsia="Times New Roman" w:hAnsi="Comic Sans MS" w:cs="Times New Roman"/>
                <w:b/>
                <w:bCs/>
              </w:rPr>
              <w:fldChar w:fldCharType="begin"/>
            </w:r>
            <w:r w:rsidRPr="00896623">
              <w:rPr>
                <w:rFonts w:ascii="Comic Sans MS" w:eastAsia="Times New Roman" w:hAnsi="Comic Sans MS" w:cs="Times New Roman"/>
                <w:b/>
                <w:bCs/>
              </w:rPr>
              <w:instrText xml:space="preserve"> INCLUDEPICTURE "https://media.geeksforgeeks.org/wp-content/cdn-uploads/gq/2014/03/DLL1.png" \* MERGEFORMATINET </w:instrText>
            </w:r>
            <w:r w:rsidRPr="00896623">
              <w:rPr>
                <w:rFonts w:ascii="Comic Sans MS" w:eastAsia="Times New Roman" w:hAnsi="Comic Sans MS" w:cs="Times New Roman"/>
                <w:b/>
                <w:bCs/>
              </w:rPr>
              <w:fldChar w:fldCharType="separate"/>
            </w:r>
            <w:r w:rsidRPr="00896623">
              <w:rPr>
                <w:rFonts w:ascii="Comic Sans MS" w:eastAsia="Times New Roman" w:hAnsi="Comic Sans MS" w:cs="Times New Roman"/>
                <w:b/>
                <w:bCs/>
              </w:rPr>
              <w:pict w14:anchorId="68E107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dll" style="width:344.4pt;height:71.4pt">
                  <v:imagedata r:id="rId5" r:href="rId6"/>
                </v:shape>
              </w:pict>
            </w:r>
            <w:r w:rsidRPr="00896623">
              <w:rPr>
                <w:rFonts w:ascii="Comic Sans MS" w:eastAsia="Times New Roman" w:hAnsi="Comic Sans MS" w:cs="Times New Roman"/>
                <w:b/>
                <w:bCs/>
              </w:rPr>
              <w:fldChar w:fldCharType="end"/>
            </w:r>
          </w:p>
          <w:p w14:paraId="740D9E74" w14:textId="66DE8797" w:rsidR="00DC3142" w:rsidRPr="00896623" w:rsidRDefault="00DC3142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</w:pPr>
            <w:r w:rsidRPr="00896623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  <w:t>Advantages:</w:t>
            </w:r>
          </w:p>
          <w:p w14:paraId="0204901D" w14:textId="73CEB4F9" w:rsidR="00DC3142" w:rsidRDefault="00DC3142">
            <w:pPr>
              <w:rPr>
                <w:rFonts w:ascii="Comic Sans MS" w:eastAsia="Times New Roman" w:hAnsi="Comic Sans MS" w:cs="Times New Roman"/>
              </w:rPr>
            </w:pPr>
            <w:r w:rsidRPr="00DC3142">
              <w:rPr>
                <w:rFonts w:ascii="Comic Sans MS" w:eastAsia="Times New Roman" w:hAnsi="Comic Sans MS" w:cs="Times New Roman"/>
              </w:rPr>
              <w:t xml:space="preserve">The advantage of a doubly linked list is that given a node in the list, we can navigate in both directions. A node in a singly linked list cannot be removed unless we have the pointer to its predecessor. But in a doubly linked list, we can delete a node even if we don’t have the previous node’s address (since each node has a left pointer pointing to the previous node and can move </w:t>
            </w:r>
            <w:r w:rsidR="00896623">
              <w:rPr>
                <w:rFonts w:ascii="Comic Sans MS" w:eastAsia="Times New Roman" w:hAnsi="Comic Sans MS" w:cs="Times New Roman"/>
              </w:rPr>
              <w:t>backwards</w:t>
            </w:r>
            <w:r w:rsidRPr="00DC3142">
              <w:rPr>
                <w:rFonts w:ascii="Comic Sans MS" w:eastAsia="Times New Roman" w:hAnsi="Comic Sans MS" w:cs="Times New Roman"/>
              </w:rPr>
              <w:t>).</w:t>
            </w:r>
          </w:p>
          <w:p w14:paraId="5C01AFCA" w14:textId="77777777" w:rsidR="00896623" w:rsidRPr="00DC3142" w:rsidRDefault="00896623">
            <w:pPr>
              <w:rPr>
                <w:rFonts w:ascii="Comic Sans MS" w:eastAsia="Times New Roman" w:hAnsi="Comic Sans MS" w:cs="Times New Roman"/>
              </w:rPr>
            </w:pPr>
          </w:p>
          <w:p w14:paraId="79F0C658" w14:textId="2E908ECA" w:rsidR="00DC3142" w:rsidRPr="00896623" w:rsidRDefault="00DC3142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</w:pPr>
            <w:r w:rsidRPr="00896623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  <w:t>Disadvantages:</w:t>
            </w:r>
          </w:p>
          <w:p w14:paraId="347DE984" w14:textId="77777777" w:rsidR="00896623" w:rsidRDefault="00896623">
            <w:pPr>
              <w:rPr>
                <w:rFonts w:ascii="Comic Sans MS" w:eastAsia="Times New Roman" w:hAnsi="Comic Sans MS" w:cs="Times New Roman"/>
              </w:rPr>
            </w:pPr>
            <w:r w:rsidRPr="00896623">
              <w:rPr>
                <w:rFonts w:ascii="Comic Sans MS" w:eastAsia="Times New Roman" w:hAnsi="Comic Sans MS" w:cs="Times New Roman"/>
              </w:rPr>
              <w:t xml:space="preserve">The primary disadvantages of doubly linked lists are: </w:t>
            </w:r>
          </w:p>
          <w:p w14:paraId="516DA42D" w14:textId="77777777" w:rsidR="00896623" w:rsidRDefault="00896623">
            <w:pPr>
              <w:rPr>
                <w:rFonts w:ascii="Comic Sans MS" w:eastAsia="Times New Roman" w:hAnsi="Comic Sans MS" w:cs="Times New Roman"/>
              </w:rPr>
            </w:pPr>
            <w:r w:rsidRPr="00896623">
              <w:rPr>
                <w:rFonts w:ascii="Comic Sans MS" w:eastAsia="Times New Roman" w:hAnsi="Comic Sans MS" w:cs="Times New Roman"/>
              </w:rPr>
              <w:t xml:space="preserve">• Each node requires an extra pointer, requiring more space. </w:t>
            </w:r>
          </w:p>
          <w:p w14:paraId="7AC2AA47" w14:textId="5D744AFD" w:rsidR="00DC3142" w:rsidRPr="00896623" w:rsidRDefault="00896623">
            <w:pPr>
              <w:rPr>
                <w:rFonts w:ascii="Comic Sans MS" w:eastAsia="Times New Roman" w:hAnsi="Comic Sans MS" w:cs="Times New Roman"/>
              </w:rPr>
            </w:pPr>
            <w:r w:rsidRPr="00896623">
              <w:rPr>
                <w:rFonts w:ascii="Comic Sans MS" w:eastAsia="Times New Roman" w:hAnsi="Comic Sans MS" w:cs="Times New Roman"/>
              </w:rPr>
              <w:t>• The insertion or deletion of a node takes a bit longer (more pointer operations).</w:t>
            </w:r>
          </w:p>
          <w:p w14:paraId="03AF8EC7" w14:textId="77777777" w:rsidR="00896623" w:rsidRPr="00896623" w:rsidRDefault="00896623" w:rsidP="00896623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</w:pPr>
            <w:r w:rsidRPr="00896623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u w:val="single"/>
                <w:lang w:val="en-IN"/>
              </w:rPr>
              <w:lastRenderedPageBreak/>
              <w:t>Insertion in DLL:</w:t>
            </w:r>
          </w:p>
          <w:p w14:paraId="01051A80" w14:textId="77777777" w:rsidR="00896623" w:rsidRPr="00896623" w:rsidRDefault="00896623" w:rsidP="0089662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96623">
              <w:rPr>
                <w:rFonts w:ascii="Comic Sans MS" w:eastAsia="Times New Roman" w:hAnsi="Comic Sans MS" w:cs="Times New Roman"/>
                <w:lang w:val="en-IN"/>
              </w:rPr>
              <w:t>A node can be added in four ways:</w:t>
            </w:r>
          </w:p>
          <w:p w14:paraId="3BD64870" w14:textId="21CB64FF" w:rsidR="00896623" w:rsidRDefault="00896623" w:rsidP="00896623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B7C5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1. </w:t>
            </w:r>
            <w:r w:rsidRPr="00896623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At the front of the DLL </w:t>
            </w:r>
          </w:p>
          <w:p w14:paraId="12EE4E00" w14:textId="58D0DE7B" w:rsidR="00AB7C58" w:rsidRDefault="00AB7C58" w:rsidP="00896623">
            <w:pPr>
              <w:rPr>
                <w:rFonts w:ascii="Comic Sans MS" w:eastAsia="Times New Roman" w:hAnsi="Comic Sans MS" w:cs="Times New Roman"/>
              </w:rPr>
            </w:pPr>
            <w:r w:rsidRPr="00AB7C58">
              <w:rPr>
                <w:rFonts w:ascii="Comic Sans MS" w:eastAsia="Times New Roman" w:hAnsi="Comic Sans MS" w:cs="Times New Roman"/>
              </w:rPr>
              <w:t xml:space="preserve">Update the right pointer of the new node to point to the current head node </w:t>
            </w:r>
            <w:r w:rsidRPr="00AB7C58">
              <w:rPr>
                <w:rFonts w:ascii="Comic Sans MS" w:eastAsia="Times New Roman" w:hAnsi="Comic Sans MS" w:cs="Times New Roman"/>
              </w:rPr>
              <w:t>and</w:t>
            </w:r>
            <w:r w:rsidRPr="00AB7C58">
              <w:rPr>
                <w:rFonts w:ascii="Comic Sans MS" w:eastAsia="Times New Roman" w:hAnsi="Comic Sans MS" w:cs="Times New Roman"/>
              </w:rPr>
              <w:t xml:space="preserve"> make </w:t>
            </w:r>
            <w:r>
              <w:rPr>
                <w:rFonts w:ascii="Comic Sans MS" w:eastAsia="Times New Roman" w:hAnsi="Comic Sans MS" w:cs="Times New Roman"/>
              </w:rPr>
              <w:t xml:space="preserve">the </w:t>
            </w:r>
            <w:r w:rsidRPr="00AB7C58">
              <w:rPr>
                <w:rFonts w:ascii="Comic Sans MS" w:eastAsia="Times New Roman" w:hAnsi="Comic Sans MS" w:cs="Times New Roman"/>
              </w:rPr>
              <w:t xml:space="preserve">left pointer of </w:t>
            </w:r>
            <w:r>
              <w:rPr>
                <w:rFonts w:ascii="Comic Sans MS" w:eastAsia="Times New Roman" w:hAnsi="Comic Sans MS" w:cs="Times New Roman"/>
              </w:rPr>
              <w:t xml:space="preserve">the </w:t>
            </w:r>
            <w:r w:rsidRPr="00AB7C58">
              <w:rPr>
                <w:rFonts w:ascii="Comic Sans MS" w:eastAsia="Times New Roman" w:hAnsi="Comic Sans MS" w:cs="Times New Roman"/>
              </w:rPr>
              <w:t>new node NULL.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AB7C58">
              <w:rPr>
                <w:rFonts w:ascii="Comic Sans MS" w:eastAsia="Times New Roman" w:hAnsi="Comic Sans MS" w:cs="Times New Roman"/>
              </w:rPr>
              <w:t xml:space="preserve">Update </w:t>
            </w:r>
            <w:r>
              <w:rPr>
                <w:rFonts w:ascii="Comic Sans MS" w:eastAsia="Times New Roman" w:hAnsi="Comic Sans MS" w:cs="Times New Roman"/>
              </w:rPr>
              <w:t xml:space="preserve">the </w:t>
            </w:r>
            <w:r w:rsidRPr="00AB7C58">
              <w:rPr>
                <w:rFonts w:ascii="Comic Sans MS" w:eastAsia="Times New Roman" w:hAnsi="Comic Sans MS" w:cs="Times New Roman"/>
              </w:rPr>
              <w:t>head node’s left pointer to point to the new node and m</w:t>
            </w:r>
            <w:r>
              <w:rPr>
                <w:rFonts w:ascii="Comic Sans MS" w:eastAsia="Times New Roman" w:hAnsi="Comic Sans MS" w:cs="Times New Roman"/>
              </w:rPr>
              <w:t>ake the</w:t>
            </w:r>
            <w:r w:rsidRPr="00AB7C58">
              <w:rPr>
                <w:rFonts w:ascii="Comic Sans MS" w:eastAsia="Times New Roman" w:hAnsi="Comic Sans MS" w:cs="Times New Roman"/>
              </w:rPr>
              <w:t xml:space="preserve"> new node as head.</w:t>
            </w:r>
          </w:p>
          <w:p w14:paraId="01737E1A" w14:textId="4FE4915F" w:rsidR="00AB7C58" w:rsidRPr="00896623" w:rsidRDefault="00AB7C58" w:rsidP="0089662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B7C58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79094B76">
                <v:shape id="Picture 1" o:spid="_x0000_i1044" type="#_x0000_t75" style="width:357.6pt;height:101.4pt;visibility:visible;mso-wrap-style:square">
                  <v:imagedata r:id="rId7" o:title=""/>
                </v:shape>
              </w:pict>
            </w:r>
          </w:p>
          <w:p w14:paraId="26A5C369" w14:textId="71B8C03C" w:rsidR="00896623" w:rsidRDefault="00896623" w:rsidP="00896623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B7C5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2. </w:t>
            </w:r>
            <w:r w:rsidRPr="00896623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At </w:t>
            </w:r>
            <w:r w:rsidR="00AB7C5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the end of the DLL</w:t>
            </w:r>
            <w:r w:rsidRPr="00896623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 </w:t>
            </w:r>
          </w:p>
          <w:p w14:paraId="4E0E7157" w14:textId="78045C99" w:rsidR="00AB7C58" w:rsidRDefault="00AB7C58" w:rsidP="00896623">
            <w:pPr>
              <w:rPr>
                <w:rFonts w:ascii="Comic Sans MS" w:eastAsia="Times New Roman" w:hAnsi="Comic Sans MS" w:cs="Times New Roman"/>
              </w:rPr>
            </w:pPr>
            <w:r w:rsidRPr="00AB7C58">
              <w:rPr>
                <w:rFonts w:ascii="Comic Sans MS" w:eastAsia="Times New Roman" w:hAnsi="Comic Sans MS" w:cs="Times New Roman"/>
              </w:rPr>
              <w:t xml:space="preserve">New node’s right pointer points to </w:t>
            </w:r>
            <w:r w:rsidRPr="00AB7C58">
              <w:rPr>
                <w:rFonts w:ascii="Comic Sans MS" w:eastAsia="Times New Roman" w:hAnsi="Comic Sans MS" w:cs="Times New Roman"/>
              </w:rPr>
              <w:t>Null and</w:t>
            </w:r>
            <w:r w:rsidRPr="00AB7C58">
              <w:rPr>
                <w:rFonts w:ascii="Comic Sans MS" w:eastAsia="Times New Roman" w:hAnsi="Comic Sans MS" w:cs="Times New Roman"/>
              </w:rPr>
              <w:t xml:space="preserve"> left pointer points to the end of the list.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AB7C58">
              <w:rPr>
                <w:rFonts w:ascii="Comic Sans MS" w:eastAsia="Times New Roman" w:hAnsi="Comic Sans MS" w:cs="Times New Roman"/>
              </w:rPr>
              <w:t>Update right pointer of last node to point to new node.</w:t>
            </w:r>
          </w:p>
          <w:p w14:paraId="20ACCBB3" w14:textId="10F04232" w:rsidR="00AB7C58" w:rsidRPr="00896623" w:rsidRDefault="00AB7C58" w:rsidP="0089662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B7C58">
              <w:rPr>
                <w:rFonts w:ascii="Comic Sans MS" w:eastAsia="Times New Roman" w:hAnsi="Comic Sans MS" w:cs="Times New Roman"/>
                <w:noProof/>
                <w:lang w:val="en-IN"/>
              </w:rPr>
              <w:pict w14:anchorId="2A5D2389">
                <v:shape id="_x0000_i1056" type="#_x0000_t75" style="width:356.4pt;height:86.4pt;visibility:visible;mso-wrap-style:square">
                  <v:imagedata r:id="rId8" o:title=""/>
                </v:shape>
              </w:pict>
            </w:r>
          </w:p>
          <w:p w14:paraId="40466677" w14:textId="64E479CB" w:rsidR="00896623" w:rsidRDefault="00896623" w:rsidP="00896623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B7C5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3. </w:t>
            </w:r>
            <w:r w:rsidR="00AB7C5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After</w:t>
            </w:r>
            <w:r w:rsidRPr="00896623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a given node</w:t>
            </w:r>
            <w:r w:rsidR="00AB7C5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</w:p>
          <w:p w14:paraId="0FCC96A1" w14:textId="5E04A51F" w:rsidR="00AB7C58" w:rsidRPr="00896623" w:rsidRDefault="00AB7C58" w:rsidP="00896623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B7C58">
              <w:rPr>
                <w:rFonts w:ascii="Comic Sans MS" w:eastAsia="Times New Roman" w:hAnsi="Comic Sans MS" w:cs="Times New Roman"/>
                <w:b/>
                <w:noProof/>
                <w:lang w:val="en-IN"/>
              </w:rPr>
              <w:pict w14:anchorId="4EF6C090">
                <v:shape id="_x0000_i1078" type="#_x0000_t75" style="width:356.4pt;height:93.6pt;visibility:visible;mso-wrap-style:square">
                  <v:imagedata r:id="rId9" o:title=""/>
                </v:shape>
              </w:pict>
            </w:r>
          </w:p>
          <w:p w14:paraId="67D5BC78" w14:textId="2C215E1A" w:rsidR="00896623" w:rsidRPr="00896623" w:rsidRDefault="00896623" w:rsidP="00896623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AB7C5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4. </w:t>
            </w:r>
            <w:r w:rsidR="00AB7C5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Before a given node:</w:t>
            </w:r>
          </w:p>
          <w:p w14:paraId="5D90E509" w14:textId="77664C50" w:rsidR="00896623" w:rsidRDefault="00F3719A" w:rsidP="00896623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</w:pPr>
            <w:r>
              <w:fldChar w:fldCharType="begin"/>
            </w:r>
            <w:r>
              <w:instrText xml:space="preserve"> INCLUDEPICTURE "https://media.geeksforgeeks.org/wp-content/uploads/5-55-300x100.png" \* MERGEFORMATINET </w:instrText>
            </w:r>
            <w:r>
              <w:fldChar w:fldCharType="separate"/>
            </w:r>
            <w:r>
              <w:pict w14:anchorId="00BCE22B">
                <v:shape id="_x0000_i1104" type="#_x0000_t75" alt="" style="width:346.2pt;height:115.2pt">
                  <v:imagedata r:id="rId10" r:href="rId11"/>
                </v:shape>
              </w:pict>
            </w:r>
            <w:r>
              <w:fldChar w:fldCharType="end"/>
            </w:r>
          </w:p>
          <w:p w14:paraId="43A66DE5" w14:textId="5F09D8A3" w:rsidR="00896623" w:rsidRDefault="00F3719A" w:rsidP="00896623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  <w:lastRenderedPageBreak/>
              <w:t>Deletion in DLL:</w:t>
            </w:r>
          </w:p>
          <w:p w14:paraId="17C8BCBC" w14:textId="04FB5541" w:rsidR="00F3719A" w:rsidRDefault="00F3719A" w:rsidP="00896623">
            <w:pPr>
              <w:rPr>
                <w:rFonts w:ascii="Comic Sans MS" w:eastAsia="Times New Roman" w:hAnsi="Comic Sans MS" w:cs="Times New Roman"/>
                <w:sz w:val="23"/>
                <w:szCs w:val="23"/>
                <w:lang w:val="en-IN"/>
              </w:rPr>
            </w:pPr>
            <w:r>
              <w:rPr>
                <w:rFonts w:ascii="Comic Sans MS" w:eastAsia="Times New Roman" w:hAnsi="Comic Sans MS" w:cs="Times New Roman"/>
                <w:sz w:val="23"/>
                <w:szCs w:val="23"/>
                <w:lang w:val="en-IN"/>
              </w:rPr>
              <w:t>Similarly, deletion in DLL can be done in 4 ways:</w:t>
            </w:r>
          </w:p>
          <w:p w14:paraId="39025F0E" w14:textId="12DF56E7" w:rsidR="00F3719A" w:rsidRPr="00F3719A" w:rsidRDefault="00F3719A" w:rsidP="00F3719A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</w:pPr>
            <w:r w:rsidRPr="00F3719A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  <w:t>1. Deleting from front</w:t>
            </w:r>
          </w:p>
          <w:p w14:paraId="19B9BA84" w14:textId="49BE644F" w:rsidR="00F3719A" w:rsidRPr="00F3719A" w:rsidRDefault="00F3719A" w:rsidP="00F3719A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</w:pPr>
            <w:r w:rsidRPr="00F3719A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  <w:t>2. Deleting from end</w:t>
            </w:r>
          </w:p>
          <w:p w14:paraId="0DF5E2EE" w14:textId="3FEA1974" w:rsidR="00F3719A" w:rsidRPr="00F3719A" w:rsidRDefault="00F3719A" w:rsidP="00F3719A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</w:pPr>
            <w:r w:rsidRPr="00F3719A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  <w:t>3. Deleting after given node</w:t>
            </w:r>
          </w:p>
          <w:p w14:paraId="4062A306" w14:textId="333BA886" w:rsidR="00F3719A" w:rsidRDefault="00F3719A" w:rsidP="00F3719A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</w:pPr>
            <w:r w:rsidRPr="00F3719A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  <w:t>4. Deleting before given node</w:t>
            </w:r>
          </w:p>
          <w:p w14:paraId="12BCDEC5" w14:textId="77777777" w:rsidR="00F3719A" w:rsidRPr="00F3719A" w:rsidRDefault="00F3719A" w:rsidP="00F3719A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</w:pPr>
          </w:p>
          <w:p w14:paraId="54C1AD7D" w14:textId="6E01FE97" w:rsidR="00896623" w:rsidRPr="00896623" w:rsidRDefault="00896623" w:rsidP="00896623">
            <w:pPr>
              <w:rPr>
                <w:rFonts w:ascii="Comic Sans MS" w:eastAsia="Times New Roman" w:hAnsi="Comic Sans MS" w:cs="Times New Roman"/>
                <w:sz w:val="23"/>
                <w:szCs w:val="23"/>
                <w:lang w:val="en-IN"/>
              </w:rPr>
            </w:pPr>
            <w:r w:rsidRPr="00896623"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  <w:t>Applications of DLL:</w:t>
            </w:r>
          </w:p>
          <w:p w14:paraId="25297AD7" w14:textId="0763DCCF" w:rsidR="00896623" w:rsidRPr="00896623" w:rsidRDefault="00896623" w:rsidP="0089662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96623">
              <w:rPr>
                <w:rFonts w:ascii="Comic Sans MS" w:eastAsia="Times New Roman" w:hAnsi="Comic Sans MS" w:cs="Times New Roman"/>
              </w:rPr>
              <w:t>•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896623">
              <w:rPr>
                <w:rFonts w:ascii="Comic Sans MS" w:eastAsia="Times New Roman" w:hAnsi="Comic Sans MS" w:cs="Times New Roman"/>
                <w:lang w:val="en-IN"/>
              </w:rPr>
              <w:t>Doubly linked list can be used in navigation systems where both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896623">
              <w:rPr>
                <w:rFonts w:ascii="Comic Sans MS" w:eastAsia="Times New Roman" w:hAnsi="Comic Sans MS" w:cs="Times New Roman"/>
                <w:lang w:val="en-IN"/>
              </w:rPr>
              <w:t>forward and backward traversal is required.</w:t>
            </w:r>
          </w:p>
          <w:p w14:paraId="435A4932" w14:textId="1C4C8786" w:rsidR="00896623" w:rsidRPr="00896623" w:rsidRDefault="00896623" w:rsidP="0089662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96623">
              <w:rPr>
                <w:rFonts w:ascii="Comic Sans MS" w:eastAsia="Times New Roman" w:hAnsi="Comic Sans MS" w:cs="Times New Roman"/>
              </w:rPr>
              <w:t>•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896623">
              <w:rPr>
                <w:rFonts w:ascii="Comic Sans MS" w:eastAsia="Times New Roman" w:hAnsi="Comic Sans MS" w:cs="Times New Roman"/>
                <w:lang w:val="en-IN"/>
              </w:rPr>
              <w:t>It can be used to implement different tree data structures.</w:t>
            </w:r>
          </w:p>
          <w:p w14:paraId="5E7CD8E6" w14:textId="2966F642" w:rsidR="007E47CF" w:rsidRPr="00896623" w:rsidRDefault="0089662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896623">
              <w:rPr>
                <w:rFonts w:ascii="Comic Sans MS" w:eastAsia="Times New Roman" w:hAnsi="Comic Sans MS" w:cs="Times New Roman"/>
              </w:rPr>
              <w:t>•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896623">
              <w:rPr>
                <w:rFonts w:ascii="Comic Sans MS" w:eastAsia="Times New Roman" w:hAnsi="Comic Sans MS" w:cs="Times New Roman"/>
                <w:lang w:val="en-IN"/>
              </w:rPr>
              <w:t>It can be used to implement undo/redo operations. </w:t>
            </w:r>
          </w:p>
        </w:tc>
      </w:tr>
      <w:tr w:rsidR="007E47CF" w:rsidRPr="00A44771" w14:paraId="72D3FBBC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59451F" w14:textId="77777777" w:rsidR="007E47CF" w:rsidRPr="00A44771" w:rsidRDefault="00E669FD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ALGORITHM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BD5A2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B38643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D6A120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941CA1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BF3B04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EBD486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E90CB9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3DEACF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09EE64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AF554D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0C4792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C69685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07C0ACFF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6D5581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</w:t>
            </w:r>
            <w:r w:rsidR="00E669FD">
              <w:rPr>
                <w:rFonts w:ascii="Comic Sans MS" w:eastAsia="Times New Roman" w:hAnsi="Comic Sans MS" w:cs="Times New Roman"/>
                <w:b/>
              </w:rPr>
              <w:t>BLEM SOLVING</w:t>
            </w:r>
            <w:r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76199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C6E64A0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B95EC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24A18C" w14:textId="5B7F59D4" w:rsidR="00AC1550" w:rsidRPr="00AC1550" w:rsidRDefault="00AC1550" w:rsidP="00AC1550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  <w:lang w:val="en-IN"/>
              </w:rPr>
              <w:t>DLLCheck.java:</w:t>
            </w:r>
          </w:p>
          <w:p w14:paraId="71479107" w14:textId="3E372F76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Scanner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6193ABC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dlinkedlistds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DLL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7932FE2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DLLCheck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344E570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void main(String[]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3C6E388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new Scanner(System.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B7AA23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DLL d = new DLL(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AAD699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choice,flag,pos,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data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49B9022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5994576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</w:p>
          <w:p w14:paraId="2AE9DDF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"Select an option:\n1.Insert at front\n2.Insert at Right\n3.Insert at left\n4.Insert at end\n5.Delete at front\n6.Delete at right\n7.Delete at left\n8.Delete at end"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8F5148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choice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D20BFE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0C6DEFD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70978B9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("Enter the element to be inserted: 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0D2C9F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d.insertAtFront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19AE5DE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("The list is: " +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E71470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7ABE7A3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7862BD8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("Enter the element to be inserted: 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F0D886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data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535F53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("Enter the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after which to insert: 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20C075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2821A0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if 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== -1) {</w:t>
            </w:r>
          </w:p>
          <w:p w14:paraId="342C4ED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("Element not found!"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2D9439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} else {</w:t>
            </w:r>
          </w:p>
          <w:p w14:paraId="04035F5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d.insertAtPos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(data, pos+1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06C36E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("The list is: " +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28360F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252C834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37B6266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61ECC3F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("Enter the element to be inserted: 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326C68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data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19BF7A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("Enter the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before which to insert: 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lastRenderedPageBreak/>
              <w:t>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779634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6E2031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if 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== -1) {</w:t>
            </w:r>
          </w:p>
          <w:p w14:paraId="579E607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("Element not found!"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1E711C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} else {</w:t>
            </w:r>
          </w:p>
          <w:p w14:paraId="48A24F7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d.insertAtPos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data,pos</w:t>
            </w:r>
            <w:proofErr w:type="spellEnd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5CE92F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("The list is: " +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0E903A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763E8D3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58BC458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case 4:</w:t>
            </w:r>
          </w:p>
          <w:p w14:paraId="49C34D7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("Enter the element to be inserted: 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480964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d.insertAtEnd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411911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("The list is: " +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0F7BF6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5B77888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case 5:</w:t>
            </w:r>
          </w:p>
          <w:p w14:paraId="13BE356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("Deleted element: "+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d.deleteAtFront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3149D3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("The list is: " +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8E13D0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03EEDF6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case 6:</w:t>
            </w:r>
          </w:p>
          <w:p w14:paraId="7DFE5E0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("Enter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after which to delete: 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26AB91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34B932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if(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== -1) {</w:t>
            </w:r>
          </w:p>
          <w:p w14:paraId="355A0DC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("Element not found!"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AD02D0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} else {</w:t>
            </w:r>
          </w:p>
          <w:p w14:paraId="7F5CC1F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("Deleted element: "+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d.deleteAtPos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(pos+1)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48AA2D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("The list is: " +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596A25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2EDDF9C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14C541C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case 7:</w:t>
            </w:r>
          </w:p>
          <w:p w14:paraId="6E7874D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("Enter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before which to delete: 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E27FD6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F313E6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if 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== -1) {</w:t>
            </w:r>
          </w:p>
          <w:p w14:paraId="1F338AB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("Element not found!"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75CBEF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} else {</w:t>
            </w:r>
          </w:p>
          <w:p w14:paraId="5C1787B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("Deleted element: " +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d.deleteAtPos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(pos-1)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DBF2E5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("The list is: " +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A624AF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27E229B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2A67187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case 8:</w:t>
            </w:r>
          </w:p>
          <w:p w14:paraId="50215B0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("Deleted element: "+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d.deleteAtEnd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AAEDDD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("The list is: " +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180311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7DE8A9A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case 9:</w:t>
            </w:r>
          </w:p>
          <w:p w14:paraId="61C16B7E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("The list is: "+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d.printList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445BC7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125C904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0416D1B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("Invalid choice!"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A78845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7C78F6A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("Do you want to continue?\n1. Yes\t2. No"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79B862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flag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475D75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if (flag == 2) {</w:t>
            </w:r>
          </w:p>
          <w:p w14:paraId="27D2EA4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break;</w:t>
            </w:r>
            <w:proofErr w:type="gramEnd"/>
          </w:p>
          <w:p w14:paraId="6172EFD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116939C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CDAFD4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sc.close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833998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E94EEB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33759BE0" w14:textId="1A1EC521" w:rsidR="007E47CF" w:rsidRDefault="00AC1550">
            <w:pP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3"/>
                <w:szCs w:val="23"/>
              </w:rPr>
              <w:t>DLL.java:</w:t>
            </w:r>
          </w:p>
          <w:p w14:paraId="25615C0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package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dlinkedlistds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314B28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DLL {</w:t>
            </w:r>
          </w:p>
          <w:p w14:paraId="6C11455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Node {</w:t>
            </w:r>
          </w:p>
          <w:p w14:paraId="6D9E478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data;</w:t>
            </w:r>
            <w:proofErr w:type="gramEnd"/>
          </w:p>
          <w:p w14:paraId="6C2B5BA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Node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next,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prev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56685D3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Node(int data) {</w:t>
            </w:r>
          </w:p>
          <w:p w14:paraId="7CCC62A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data;</w:t>
            </w:r>
            <w:proofErr w:type="gramEnd"/>
          </w:p>
          <w:p w14:paraId="47F103B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next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null;</w:t>
            </w:r>
            <w:proofErr w:type="gramEnd"/>
          </w:p>
          <w:p w14:paraId="04298C0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prev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null;</w:t>
            </w:r>
            <w:proofErr w:type="gramEnd"/>
          </w:p>
          <w:p w14:paraId="48EDD9F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7D0728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2C6D16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Node head=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null;</w:t>
            </w:r>
            <w:proofErr w:type="gramEnd"/>
          </w:p>
          <w:p w14:paraId="605B476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Node tail=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null;</w:t>
            </w:r>
            <w:proofErr w:type="gramEnd"/>
          </w:p>
          <w:p w14:paraId="28CE6FF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12A9354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insertAtFront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(int data) {</w:t>
            </w:r>
          </w:p>
          <w:p w14:paraId="006D147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Node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new Node(data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3B7243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if(head==null) {</w:t>
            </w:r>
          </w:p>
          <w:p w14:paraId="53F5766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head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0ACB13D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tail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BC43C0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2240939E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head.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prev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26BE68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head;</w:t>
            </w:r>
            <w:proofErr w:type="gramEnd"/>
          </w:p>
          <w:p w14:paraId="2077592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head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1DA4090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38FB45E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+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+;</w:t>
            </w:r>
            <w:proofErr w:type="gramEnd"/>
          </w:p>
          <w:p w14:paraId="1AB5B27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78D641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insertAtEnd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(int data) {</w:t>
            </w:r>
          </w:p>
          <w:p w14:paraId="16468C4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Node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new Node(data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B80F85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if(head==null) {</w:t>
            </w:r>
          </w:p>
          <w:p w14:paraId="0DC39B9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head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4359B7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tail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379B193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5423817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tail.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712B73D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prev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tail;</w:t>
            </w:r>
            <w:proofErr w:type="gramEnd"/>
          </w:p>
          <w:p w14:paraId="2B07303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tail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4DD130E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D4DEAF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+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+;</w:t>
            </w:r>
            <w:proofErr w:type="gramEnd"/>
          </w:p>
          <w:p w14:paraId="613C699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5AB879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insertAtPos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(int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data,int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007CAAF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&lt;1||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&gt;len+1) {</w:t>
            </w:r>
          </w:p>
          <w:p w14:paraId="49B828D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("Invalid position"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90388C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if(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==1) {</w:t>
            </w:r>
          </w:p>
          <w:p w14:paraId="57A373A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insertAtFront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(data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499292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if(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==len+1) {</w:t>
            </w:r>
          </w:p>
          <w:p w14:paraId="72CBD82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insertAtEnd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(data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130A2C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11E2100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Node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new Node(data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88CAA1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Node temp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head;</w:t>
            </w:r>
            <w:proofErr w:type="gramEnd"/>
          </w:p>
          <w:p w14:paraId="37650E6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for(int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=1;i&lt;pos-1;i++) {</w:t>
            </w:r>
          </w:p>
          <w:p w14:paraId="3AE5DF5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temp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1FB6756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35C2FE5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14A3DDC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prev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6D7F8EB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51927BD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newNode.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prev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temp;</w:t>
            </w:r>
            <w:proofErr w:type="gramEnd"/>
          </w:p>
          <w:p w14:paraId="7BA4AE1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+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+;</w:t>
            </w:r>
            <w:proofErr w:type="gramEnd"/>
          </w:p>
          <w:p w14:paraId="77B82FF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0147E1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D35A86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int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deleteAtFront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 {</w:t>
            </w:r>
          </w:p>
          <w:p w14:paraId="6E8A108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if(head==null) {</w:t>
            </w:r>
          </w:p>
          <w:p w14:paraId="41A89263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("List is empty"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B04B24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-1;</w:t>
            </w:r>
            <w:proofErr w:type="gramEnd"/>
          </w:p>
          <w:p w14:paraId="7E39727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7CE828B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int data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head.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716E382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head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head.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C6D74B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head.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prev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null;</w:t>
            </w:r>
            <w:proofErr w:type="gramEnd"/>
          </w:p>
          <w:p w14:paraId="7E23084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-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-;</w:t>
            </w:r>
            <w:proofErr w:type="gramEnd"/>
          </w:p>
          <w:p w14:paraId="2102C69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data;</w:t>
            </w:r>
            <w:proofErr w:type="gramEnd"/>
          </w:p>
          <w:p w14:paraId="028A886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7A055B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D0586C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int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deleteAtEnd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 {</w:t>
            </w:r>
          </w:p>
          <w:p w14:paraId="581078B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if(head==null) {</w:t>
            </w:r>
          </w:p>
          <w:p w14:paraId="0AF3675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("List is empty"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6D00ED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-1;</w:t>
            </w:r>
            <w:proofErr w:type="gramEnd"/>
          </w:p>
          <w:p w14:paraId="66D5CAE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if(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==1) {</w:t>
            </w:r>
          </w:p>
          <w:p w14:paraId="32D5213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int data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head.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3567D7AE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head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null;</w:t>
            </w:r>
            <w:proofErr w:type="gramEnd"/>
          </w:p>
          <w:p w14:paraId="6BC9F77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tail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null;</w:t>
            </w:r>
            <w:proofErr w:type="gramEnd"/>
          </w:p>
          <w:p w14:paraId="3E2868F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-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-;</w:t>
            </w:r>
            <w:proofErr w:type="gramEnd"/>
          </w:p>
          <w:p w14:paraId="2F500E5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data;</w:t>
            </w:r>
            <w:proofErr w:type="gramEnd"/>
          </w:p>
          <w:p w14:paraId="2D422EE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5F0E99A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int data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tail.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4E2982E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tail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tail.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prev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99056C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tail.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null;</w:t>
            </w:r>
            <w:proofErr w:type="gramEnd"/>
          </w:p>
          <w:p w14:paraId="215CD46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-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-;</w:t>
            </w:r>
            <w:proofErr w:type="gramEnd"/>
          </w:p>
          <w:p w14:paraId="014C2B7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data;</w:t>
            </w:r>
            <w:proofErr w:type="gramEnd"/>
          </w:p>
          <w:p w14:paraId="622B22E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2BE5FE9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165890E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int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deleteAtPos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(int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1F47A48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if(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&lt;1||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&gt;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1A7F524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("Invalid position"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183CD47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-1;</w:t>
            </w:r>
            <w:proofErr w:type="gramEnd"/>
          </w:p>
          <w:p w14:paraId="5866D6B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if(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==1) {</w:t>
            </w:r>
          </w:p>
          <w:p w14:paraId="7C47ED9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deleteAtFront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E7396A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if(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pos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==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6367267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deleteAtEnd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73B53B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0A07349A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Node temp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head;</w:t>
            </w:r>
            <w:proofErr w:type="gramEnd"/>
          </w:p>
          <w:p w14:paraId="5179B65C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for(int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=1;i&lt;pos-1;i++) {</w:t>
            </w:r>
          </w:p>
          <w:p w14:paraId="4555CD0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temp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07A744B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3703B250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int data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3DC89B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5E9D205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prev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temp;</w:t>
            </w:r>
            <w:proofErr w:type="gramEnd"/>
          </w:p>
          <w:p w14:paraId="4CEE1C5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len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-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-;</w:t>
            </w:r>
            <w:proofErr w:type="gramEnd"/>
          </w:p>
          <w:p w14:paraId="65C2300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data;</w:t>
            </w:r>
            <w:proofErr w:type="gramEnd"/>
          </w:p>
          <w:p w14:paraId="65B9C1D4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224DC5D2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CAAE10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 String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printList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() {</w:t>
            </w:r>
          </w:p>
          <w:p w14:paraId="6287BE48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Node temp =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head;</w:t>
            </w:r>
            <w:proofErr w:type="gramEnd"/>
          </w:p>
          <w:p w14:paraId="0C9BA9D9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String s = "head-&gt;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";</w:t>
            </w:r>
            <w:proofErr w:type="gramEnd"/>
          </w:p>
          <w:p w14:paraId="4ACFAD91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while(temp!=null) {</w:t>
            </w:r>
          </w:p>
          <w:p w14:paraId="1C42754F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s +=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+(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!=null?"-&gt;":""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C9B252D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    temp = </w:t>
            </w:r>
            <w:proofErr w:type="spell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temp.</w:t>
            </w:r>
            <w:proofErr w:type="gramStart"/>
            <w:r w:rsidRPr="00AC1550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AC1550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26EE022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3D51445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    s += "&lt;-tail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";</w:t>
            </w:r>
            <w:proofErr w:type="gramEnd"/>
          </w:p>
          <w:p w14:paraId="707751D6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 xml:space="preserve">        return </w:t>
            </w:r>
            <w:proofErr w:type="gramStart"/>
            <w:r w:rsidRPr="00AC1550">
              <w:rPr>
                <w:rFonts w:ascii="Comic Sans MS" w:eastAsia="Times New Roman" w:hAnsi="Comic Sans MS" w:cs="Times New Roman"/>
                <w:lang w:val="en-IN"/>
              </w:rPr>
              <w:t>s;</w:t>
            </w:r>
            <w:proofErr w:type="gramEnd"/>
          </w:p>
          <w:p w14:paraId="2C8B767B" w14:textId="77777777" w:rsidR="00AC1550" w:rsidRPr="00AC1550" w:rsidRDefault="00AC1550" w:rsidP="00AC1550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C1550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DB88FB8" w14:textId="00DB2B65" w:rsidR="007E47CF" w:rsidRPr="00A44771" w:rsidRDefault="00AC155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}</w:t>
            </w:r>
          </w:p>
        </w:tc>
      </w:tr>
      <w:tr w:rsidR="007E47CF" w:rsidRPr="00A44771" w14:paraId="3845E94B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1745CA" w14:textId="77777777" w:rsidR="007E47CF" w:rsidRDefault="00E669F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OUTPUT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 xml:space="preserve">: </w:t>
            </w:r>
          </w:p>
          <w:p w14:paraId="2537FC41" w14:textId="6CE58D69" w:rsidR="00E669FD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1. Insert at Right</w:t>
            </w:r>
          </w:p>
          <w:p w14:paraId="3D6ED700" w14:textId="30EC58BD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DB0C3B">
              <w:rPr>
                <w:rFonts w:ascii="Comic Sans MS" w:eastAsia="Times New Roman" w:hAnsi="Comic Sans MS" w:cs="Times New Roman"/>
                <w:b/>
                <w:noProof/>
              </w:rPr>
              <w:pict w14:anchorId="3E1409C5">
                <v:shape id="_x0000_i1133" type="#_x0000_t75" style="width:280.2pt;height:234.6pt;visibility:visible;mso-wrap-style:square">
                  <v:imagedata r:id="rId12" o:title=""/>
                </v:shape>
              </w:pict>
            </w:r>
          </w:p>
          <w:p w14:paraId="5DD9E405" w14:textId="77777777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1D51566A" w14:textId="77777777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5364F43F" w14:textId="0B0D6E69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2. Insert at Left</w:t>
            </w:r>
          </w:p>
          <w:p w14:paraId="440196C4" w14:textId="76152685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DB0C3B">
              <w:rPr>
                <w:rFonts w:ascii="Comic Sans MS" w:eastAsia="Times New Roman" w:hAnsi="Comic Sans MS" w:cs="Times New Roman"/>
                <w:b/>
                <w:noProof/>
              </w:rPr>
              <w:pict w14:anchorId="5D1507E7">
                <v:shape id="_x0000_i1137" type="#_x0000_t75" style="width:280.2pt;height:210.6pt;visibility:visible;mso-wrap-style:square">
                  <v:imagedata r:id="rId13" o:title=""/>
                </v:shape>
              </w:pict>
            </w:r>
          </w:p>
          <w:p w14:paraId="2473B0AF" w14:textId="054DE080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17AA4773" w14:textId="7A83BC0C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2AD21E2F" w14:textId="59DCB46F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302EB7B" w14:textId="22108967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F740557" w14:textId="50FDD20A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346FB827" w14:textId="3CF886EF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BC879B3" w14:textId="77777777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35A2469C" w14:textId="0C01AAFB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3. Delete at Right</w:t>
            </w:r>
          </w:p>
          <w:p w14:paraId="3709277E" w14:textId="6D5DEFDA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DB0C3B">
              <w:rPr>
                <w:rFonts w:ascii="Comic Sans MS" w:eastAsia="Times New Roman" w:hAnsi="Comic Sans MS" w:cs="Times New Roman"/>
                <w:b/>
                <w:noProof/>
              </w:rPr>
              <w:pict w14:anchorId="6D690696">
                <v:shape id="_x0000_i1143" type="#_x0000_t75" style="width:243pt;height:211.8pt;visibility:visible;mso-wrap-style:square">
                  <v:imagedata r:id="rId14" o:title=""/>
                </v:shape>
              </w:pict>
            </w:r>
          </w:p>
          <w:p w14:paraId="6D8EC1E8" w14:textId="77777777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46D973CF" w14:textId="77777777" w:rsidR="00DB0C3B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4. Delete at Left</w:t>
            </w:r>
          </w:p>
          <w:p w14:paraId="21DD0CEF" w14:textId="128523C1" w:rsidR="00DB0C3B" w:rsidRPr="00A44771" w:rsidRDefault="00DB0C3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DB0C3B">
              <w:rPr>
                <w:rFonts w:ascii="Comic Sans MS" w:eastAsia="Times New Roman" w:hAnsi="Comic Sans MS" w:cs="Times New Roman"/>
                <w:b/>
                <w:noProof/>
              </w:rPr>
              <w:pict w14:anchorId="495ADBD9">
                <v:shape id="_x0000_i1145" type="#_x0000_t75" style="width:244.8pt;height:255.6pt;visibility:visible;mso-wrap-style:square">
                  <v:imagedata r:id="rId15" o:title=""/>
                </v:shape>
              </w:pict>
            </w:r>
          </w:p>
        </w:tc>
      </w:tr>
      <w:tr w:rsidR="007E47CF" w:rsidRPr="00A44771" w14:paraId="0E035D8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13AC1F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BF2536" w14:textId="337CDAD4" w:rsidR="007E47CF" w:rsidRPr="00A44771" w:rsidRDefault="00E46449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 this experiment, we learned how to implement doubly linked list in java and perform insertion &amp; deletion operation on it using position rather 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an</w:t>
            </w:r>
            <w:proofErr w:type="gramEnd"/>
            <w:r>
              <w:rPr>
                <w:rFonts w:ascii="Comic Sans MS" w:eastAsia="Times New Roman" w:hAnsi="Comic Sans MS" w:cs="Times New Roman"/>
              </w:rPr>
              <w:t xml:space="preserve"> data matching.</w:t>
            </w:r>
          </w:p>
        </w:tc>
      </w:tr>
    </w:tbl>
    <w:p w14:paraId="32273CB6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3C4"/>
    <w:multiLevelType w:val="hybridMultilevel"/>
    <w:tmpl w:val="125EE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6B09"/>
    <w:multiLevelType w:val="hybridMultilevel"/>
    <w:tmpl w:val="A93CE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7662"/>
    <w:multiLevelType w:val="multilevel"/>
    <w:tmpl w:val="AFF6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1B571B"/>
    <w:multiLevelType w:val="multilevel"/>
    <w:tmpl w:val="932E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EA0AD8"/>
    <w:multiLevelType w:val="hybridMultilevel"/>
    <w:tmpl w:val="BA78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66836"/>
    <w:multiLevelType w:val="hybridMultilevel"/>
    <w:tmpl w:val="9898A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596815">
    <w:abstractNumId w:val="2"/>
  </w:num>
  <w:num w:numId="2" w16cid:durableId="549848385">
    <w:abstractNumId w:val="3"/>
  </w:num>
  <w:num w:numId="3" w16cid:durableId="406347131">
    <w:abstractNumId w:val="0"/>
  </w:num>
  <w:num w:numId="4" w16cid:durableId="98961276">
    <w:abstractNumId w:val="4"/>
  </w:num>
  <w:num w:numId="5" w16cid:durableId="1678144985">
    <w:abstractNumId w:val="1"/>
  </w:num>
  <w:num w:numId="6" w16cid:durableId="2033992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449"/>
    <w:rsid w:val="007E47CF"/>
    <w:rsid w:val="00896623"/>
    <w:rsid w:val="00915CD8"/>
    <w:rsid w:val="009933A8"/>
    <w:rsid w:val="00A44771"/>
    <w:rsid w:val="00AB7C58"/>
    <w:rsid w:val="00AC1550"/>
    <w:rsid w:val="00B5444B"/>
    <w:rsid w:val="00DB0C3B"/>
    <w:rsid w:val="00DC3142"/>
    <w:rsid w:val="00E46449"/>
    <w:rsid w:val="00E669FD"/>
    <w:rsid w:val="00F3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E282"/>
  <w15:chartTrackingRefBased/>
  <w15:docId w15:val="{274295D6-048A-4CFA-A4E7-18D77B36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media.geeksforgeeks.org/wp-content/cdn-uploads/gq/2014/03/DLL1.png" TargetMode="External"/><Relationship Id="rId11" Type="http://schemas.openxmlformats.org/officeDocument/2006/relationships/image" Target="https://media.geeksforgeeks.org/wp-content/uploads/5-55-300x100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DS_template.dotx</Template>
  <TotalTime>228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2022-10-02T04:47:00Z</dcterms:created>
  <dcterms:modified xsi:type="dcterms:W3CDTF">2022-10-02T09:18:00Z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e8b96795-aade-4220-886a-9a99074269eb</vt:lpwstr>
  </property>
</Properties>
</file>